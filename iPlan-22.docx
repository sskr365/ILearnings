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08" w:type="dxa"/>
        <w:tblLook w:val="04A0" w:firstRow="1" w:lastRow="0" w:firstColumn="1" w:lastColumn="0" w:noHBand="0" w:noVBand="1"/>
      </w:tblPr>
      <w:tblGrid>
        <w:gridCol w:w="7404"/>
        <w:gridCol w:w="7404"/>
      </w:tblGrid>
      <w:tr w:rsidR="00CB5E3E" w14:paraId="328D8625" w14:textId="77777777" w:rsidTr="00371CEB">
        <w:trPr>
          <w:trHeight w:val="9903"/>
        </w:trPr>
        <w:tc>
          <w:tcPr>
            <w:tcW w:w="7404" w:type="dxa"/>
          </w:tcPr>
          <w:p w14:paraId="1574182E" w14:textId="77777777" w:rsidR="00CB5E3E" w:rsidRPr="00913D56" w:rsidRDefault="00CB5E3E" w:rsidP="00371CEB">
            <w:pPr>
              <w:jc w:val="center"/>
              <w:rPr>
                <w:b/>
                <w:bCs/>
                <w:sz w:val="36"/>
                <w:szCs w:val="36"/>
              </w:rPr>
            </w:pPr>
            <w:r w:rsidRPr="00913D56">
              <w:rPr>
                <w:b/>
                <w:bCs/>
                <w:sz w:val="36"/>
                <w:szCs w:val="36"/>
              </w:rPr>
              <w:t>Topics</w:t>
            </w:r>
          </w:p>
          <w:p w14:paraId="21D062D9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1)Linux</w:t>
            </w:r>
          </w:p>
          <w:p w14:paraId="526CD2E8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2)Git &amp; GitHub</w:t>
            </w:r>
          </w:p>
          <w:p w14:paraId="33E3F156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3)Jenkins, G</w:t>
            </w:r>
            <w:r w:rsidRPr="0060266D">
              <w:rPr>
                <w:sz w:val="28"/>
                <w:szCs w:val="28"/>
              </w:rPr>
              <w:t>itlab,</w:t>
            </w:r>
            <w:r>
              <w:rPr>
                <w:sz w:val="28"/>
                <w:szCs w:val="28"/>
              </w:rPr>
              <w:t xml:space="preserve"> </w:t>
            </w:r>
            <w:r w:rsidRPr="0060266D">
              <w:rPr>
                <w:sz w:val="28"/>
                <w:szCs w:val="28"/>
              </w:rPr>
              <w:t>bamboo,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0266D">
              <w:rPr>
                <w:sz w:val="28"/>
                <w:szCs w:val="28"/>
              </w:rPr>
              <w:t>circl</w:t>
            </w:r>
            <w:r>
              <w:rPr>
                <w:sz w:val="28"/>
                <w:szCs w:val="28"/>
              </w:rPr>
              <w:t>ec</w:t>
            </w:r>
            <w:r w:rsidRPr="0060266D">
              <w:rPr>
                <w:sz w:val="28"/>
                <w:szCs w:val="28"/>
              </w:rPr>
              <w:t>i</w:t>
            </w:r>
            <w:proofErr w:type="spellEnd"/>
          </w:p>
          <w:p w14:paraId="555FBAD2" w14:textId="77777777" w:rsidR="004504C1" w:rsidRDefault="00CB5E3E" w:rsidP="004504C1">
            <w:pPr>
              <w:tabs>
                <w:tab w:val="left" w:pos="7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4)Ansible, </w:t>
            </w:r>
            <w:r w:rsidRPr="0060266D">
              <w:rPr>
                <w:sz w:val="28"/>
                <w:szCs w:val="28"/>
              </w:rPr>
              <w:t xml:space="preserve">chef, </w:t>
            </w:r>
            <w:proofErr w:type="spellStart"/>
            <w:r w:rsidRPr="0060266D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u</w:t>
            </w:r>
            <w:r w:rsidRPr="0060266D">
              <w:rPr>
                <w:sz w:val="28"/>
                <w:szCs w:val="28"/>
              </w:rPr>
              <w:t>ffet</w:t>
            </w:r>
            <w:proofErr w:type="spellEnd"/>
          </w:p>
          <w:p w14:paraId="1C1A90C5" w14:textId="535DED26" w:rsidR="00CB5E3E" w:rsidRPr="0060266D" w:rsidRDefault="00CB5E3E" w:rsidP="004504C1">
            <w:pPr>
              <w:tabs>
                <w:tab w:val="left" w:pos="78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Pr="0060266D">
              <w:t xml:space="preserve"> </w:t>
            </w:r>
            <w:r w:rsidRPr="0060266D">
              <w:rPr>
                <w:sz w:val="28"/>
                <w:szCs w:val="28"/>
              </w:rPr>
              <w:t>Terraform</w:t>
            </w:r>
            <w:r>
              <w:rPr>
                <w:sz w:val="28"/>
                <w:szCs w:val="28"/>
              </w:rPr>
              <w:t xml:space="preserve"> (</w:t>
            </w:r>
            <w:r w:rsidRPr="0060266D">
              <w:rPr>
                <w:sz w:val="28"/>
                <w:szCs w:val="28"/>
              </w:rPr>
              <w:t>IA</w:t>
            </w:r>
            <w:r>
              <w:rPr>
                <w:sz w:val="28"/>
                <w:szCs w:val="28"/>
              </w:rPr>
              <w:t>C</w:t>
            </w:r>
            <w:r w:rsidRPr="0060266D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, C</w:t>
            </w:r>
            <w:r w:rsidRPr="0060266D">
              <w:rPr>
                <w:sz w:val="28"/>
                <w:szCs w:val="28"/>
              </w:rPr>
              <w:t xml:space="preserve">loudFormation </w:t>
            </w:r>
            <w:r>
              <w:rPr>
                <w:sz w:val="28"/>
                <w:szCs w:val="28"/>
              </w:rPr>
              <w:t>(</w:t>
            </w:r>
            <w:r w:rsidRPr="0060266D">
              <w:rPr>
                <w:sz w:val="28"/>
                <w:szCs w:val="28"/>
              </w:rPr>
              <w:t>Aws)</w:t>
            </w:r>
            <w:r>
              <w:rPr>
                <w:sz w:val="28"/>
                <w:szCs w:val="28"/>
              </w:rPr>
              <w:t xml:space="preserve">, </w:t>
            </w:r>
            <w:r w:rsidRPr="0060266D">
              <w:rPr>
                <w:sz w:val="28"/>
                <w:szCs w:val="28"/>
              </w:rPr>
              <w:t>Templates (Azure</w:t>
            </w:r>
            <w:r>
              <w:rPr>
                <w:sz w:val="28"/>
                <w:szCs w:val="28"/>
              </w:rPr>
              <w:t>)</w:t>
            </w:r>
          </w:p>
          <w:p w14:paraId="42308525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6)Docker</w:t>
            </w:r>
          </w:p>
          <w:p w14:paraId="5A70C364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7)Kubernetes</w:t>
            </w:r>
          </w:p>
          <w:p w14:paraId="3304C332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8)Nexus</w:t>
            </w:r>
          </w:p>
          <w:p w14:paraId="58C13645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9)Bash Scripting</w:t>
            </w:r>
          </w:p>
          <w:p w14:paraId="074BDE7F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</w:t>
            </w:r>
            <w:r w:rsidRPr="0060266D">
              <w:t xml:space="preserve"> </w:t>
            </w:r>
            <w:r w:rsidRPr="0060266D">
              <w:rPr>
                <w:sz w:val="28"/>
                <w:szCs w:val="28"/>
              </w:rPr>
              <w:t xml:space="preserve">Maven, </w:t>
            </w:r>
            <w:r>
              <w:rPr>
                <w:sz w:val="28"/>
                <w:szCs w:val="28"/>
              </w:rPr>
              <w:t>G</w:t>
            </w:r>
            <w:r w:rsidRPr="0060266D">
              <w:rPr>
                <w:sz w:val="28"/>
                <w:szCs w:val="28"/>
              </w:rPr>
              <w:t>rad</w:t>
            </w:r>
            <w:r>
              <w:rPr>
                <w:sz w:val="28"/>
                <w:szCs w:val="28"/>
              </w:rPr>
              <w:t>l</w:t>
            </w:r>
            <w:r w:rsidRPr="0060266D">
              <w:rPr>
                <w:sz w:val="28"/>
                <w:szCs w:val="28"/>
              </w:rPr>
              <w:t xml:space="preserve">e, </w:t>
            </w:r>
            <w:proofErr w:type="spellStart"/>
            <w:r>
              <w:rPr>
                <w:sz w:val="28"/>
                <w:szCs w:val="28"/>
              </w:rPr>
              <w:t>n</w:t>
            </w:r>
            <w:r w:rsidRPr="0060266D">
              <w:rPr>
                <w:sz w:val="28"/>
                <w:szCs w:val="28"/>
              </w:rPr>
              <w:t>pm</w:t>
            </w:r>
            <w:proofErr w:type="spellEnd"/>
          </w:p>
          <w:p w14:paraId="04A3510F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</w:t>
            </w:r>
            <w:proofErr w:type="spellStart"/>
            <w:r>
              <w:rPr>
                <w:sz w:val="28"/>
                <w:szCs w:val="28"/>
              </w:rPr>
              <w:t>NewRelic</w:t>
            </w:r>
            <w:proofErr w:type="spellEnd"/>
          </w:p>
          <w:p w14:paraId="0869524B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12)</w:t>
            </w:r>
            <w:proofErr w:type="spellStart"/>
            <w:r>
              <w:rPr>
                <w:sz w:val="28"/>
                <w:szCs w:val="28"/>
              </w:rPr>
              <w:t>Sql</w:t>
            </w:r>
            <w:proofErr w:type="spellEnd"/>
          </w:p>
          <w:p w14:paraId="4B86B04E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13)Httpd &amp; Tomcat</w:t>
            </w:r>
          </w:p>
          <w:p w14:paraId="09268EDC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14)OpenShift</w:t>
            </w:r>
          </w:p>
          <w:p w14:paraId="27433E54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15)Helm charts</w:t>
            </w:r>
          </w:p>
          <w:p w14:paraId="59BADD07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16)Elk</w:t>
            </w:r>
          </w:p>
          <w:p w14:paraId="70BE3E71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17)API/WEB</w:t>
            </w:r>
          </w:p>
          <w:p w14:paraId="4D6E5A47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18)Java</w:t>
            </w:r>
          </w:p>
          <w:p w14:paraId="1D8A3EEB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19)Groovy</w:t>
            </w:r>
          </w:p>
          <w:p w14:paraId="5B9C9124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20)Python</w:t>
            </w:r>
          </w:p>
          <w:p w14:paraId="2078EEC4" w14:textId="77777777" w:rsidR="00CB5E3E" w:rsidRDefault="00CB5E3E" w:rsidP="00371C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21)Node </w:t>
            </w:r>
            <w:proofErr w:type="spellStart"/>
            <w:r>
              <w:rPr>
                <w:sz w:val="28"/>
                <w:szCs w:val="28"/>
              </w:rPr>
              <w:t>Js</w:t>
            </w:r>
            <w:proofErr w:type="spellEnd"/>
          </w:p>
          <w:p w14:paraId="42FF4681" w14:textId="77777777" w:rsidR="00CB5E3E" w:rsidRDefault="00CB5E3E" w:rsidP="00371CEB">
            <w:pPr>
              <w:pBdr>
                <w:bottom w:val="doub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22)Clouds </w:t>
            </w:r>
            <w:r w:rsidRPr="0060266D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AWS, Azure</w:t>
            </w:r>
          </w:p>
          <w:p w14:paraId="5A6CA321" w14:textId="447390A8" w:rsidR="0001280F" w:rsidRDefault="0001280F" w:rsidP="00371CEB">
            <w:pPr>
              <w:rPr>
                <w:sz w:val="28"/>
                <w:szCs w:val="28"/>
              </w:rPr>
            </w:pPr>
          </w:p>
        </w:tc>
        <w:tc>
          <w:tcPr>
            <w:tcW w:w="7404" w:type="dxa"/>
          </w:tcPr>
          <w:p w14:paraId="14BAFF3C" w14:textId="77777777" w:rsidR="00CB5E3E" w:rsidRPr="00913D56" w:rsidRDefault="00CB5E3E" w:rsidP="00371CEB">
            <w:pPr>
              <w:jc w:val="center"/>
              <w:rPr>
                <w:b/>
                <w:bCs/>
                <w:color w:val="727272" w:themeColor="background2"/>
                <w:sz w:val="40"/>
                <w:szCs w:val="40"/>
              </w:rPr>
            </w:pPr>
            <w:r w:rsidRPr="00913D56">
              <w:rPr>
                <w:b/>
                <w:bCs/>
                <w:color w:val="727272" w:themeColor="background2"/>
                <w:sz w:val="40"/>
                <w:szCs w:val="40"/>
              </w:rPr>
              <w:t>Timings</w:t>
            </w:r>
          </w:p>
          <w:p w14:paraId="64DE56E5" w14:textId="2FA02C75" w:rsidR="00CB5E3E" w:rsidRPr="00CE3D3F" w:rsidRDefault="00CB5E3E" w:rsidP="00371CEB">
            <w:pPr>
              <w:rPr>
                <w:color w:val="727272" w:themeColor="background2"/>
                <w:sz w:val="36"/>
                <w:szCs w:val="36"/>
              </w:rPr>
            </w:pPr>
            <w:r w:rsidRPr="00CE3D3F">
              <w:rPr>
                <w:color w:val="727272" w:themeColor="background2"/>
                <w:sz w:val="40"/>
                <w:szCs w:val="40"/>
              </w:rPr>
              <w:t>1)</w:t>
            </w:r>
            <w:r w:rsidR="00332669">
              <w:rPr>
                <w:color w:val="727272" w:themeColor="background2"/>
                <w:sz w:val="36"/>
                <w:szCs w:val="36"/>
              </w:rPr>
              <w:t>9</w:t>
            </w:r>
            <w:r w:rsidRPr="00CE3D3F">
              <w:rPr>
                <w:color w:val="727272" w:themeColor="background2"/>
                <w:sz w:val="36"/>
                <w:szCs w:val="36"/>
              </w:rPr>
              <w:t xml:space="preserve"> </w:t>
            </w:r>
            <w:r w:rsidR="00E752A0">
              <w:rPr>
                <w:color w:val="727272" w:themeColor="background2"/>
                <w:sz w:val="36"/>
                <w:szCs w:val="36"/>
              </w:rPr>
              <w:t>–</w:t>
            </w:r>
            <w:r w:rsidRPr="00CE3D3F">
              <w:rPr>
                <w:color w:val="727272" w:themeColor="background2"/>
                <w:sz w:val="36"/>
                <w:szCs w:val="36"/>
              </w:rPr>
              <w:t xml:space="preserve"> 1</w:t>
            </w:r>
            <w:r w:rsidR="00332669">
              <w:rPr>
                <w:color w:val="727272" w:themeColor="background2"/>
                <w:sz w:val="36"/>
                <w:szCs w:val="36"/>
              </w:rPr>
              <w:t>1:30</w:t>
            </w:r>
            <w:r w:rsidR="00E752A0">
              <w:rPr>
                <w:color w:val="727272" w:themeColor="background2"/>
                <w:sz w:val="36"/>
                <w:szCs w:val="36"/>
              </w:rPr>
              <w:t xml:space="preserve">  </w:t>
            </w:r>
            <w:r w:rsidR="00E752A0" w:rsidRPr="00E752A0">
              <w:rPr>
                <w:color w:val="727272" w:themeColor="background2"/>
                <w:sz w:val="36"/>
                <w:szCs w:val="36"/>
              </w:rPr>
              <w:sym w:font="Wingdings" w:char="F0E0"/>
            </w:r>
          </w:p>
          <w:p w14:paraId="40B86E93" w14:textId="4D96B843" w:rsidR="00CB5E3E" w:rsidRPr="00CE3D3F" w:rsidRDefault="00CB5E3E" w:rsidP="00371CEB">
            <w:pPr>
              <w:rPr>
                <w:color w:val="727272" w:themeColor="background2"/>
                <w:sz w:val="36"/>
                <w:szCs w:val="36"/>
              </w:rPr>
            </w:pPr>
            <w:r w:rsidRPr="00CE3D3F">
              <w:rPr>
                <w:color w:val="727272" w:themeColor="background2"/>
                <w:sz w:val="36"/>
                <w:szCs w:val="36"/>
              </w:rPr>
              <w:t>2)12 – 9</w:t>
            </w:r>
          </w:p>
          <w:p w14:paraId="7E76E001" w14:textId="77777777" w:rsidR="00CB5E3E" w:rsidRPr="00CE3D3F" w:rsidRDefault="00CB5E3E" w:rsidP="00371CEB">
            <w:pPr>
              <w:rPr>
                <w:color w:val="727272" w:themeColor="background2"/>
                <w:sz w:val="36"/>
                <w:szCs w:val="36"/>
              </w:rPr>
            </w:pPr>
            <w:r w:rsidRPr="00CE3D3F">
              <w:rPr>
                <w:color w:val="727272" w:themeColor="background2"/>
                <w:sz w:val="36"/>
                <w:szCs w:val="36"/>
              </w:rPr>
              <w:tab/>
            </w:r>
            <w:r w:rsidRPr="00CE3D3F">
              <w:rPr>
                <w:color w:val="727272" w:themeColor="background2"/>
                <w:sz w:val="36"/>
                <w:szCs w:val="36"/>
              </w:rPr>
              <w:tab/>
              <w:t>[ 3 – 5 or 7 to 9]</w:t>
            </w:r>
          </w:p>
          <w:p w14:paraId="317C8811" w14:textId="097E830F" w:rsidR="00CB5E3E" w:rsidRDefault="00CB5E3E" w:rsidP="00371CEB">
            <w:pPr>
              <w:rPr>
                <w:color w:val="727272" w:themeColor="background2"/>
                <w:sz w:val="36"/>
                <w:szCs w:val="36"/>
              </w:rPr>
            </w:pPr>
            <w:r w:rsidRPr="00CE3D3F">
              <w:rPr>
                <w:color w:val="727272" w:themeColor="background2"/>
                <w:sz w:val="36"/>
                <w:szCs w:val="36"/>
              </w:rPr>
              <w:t>3)9:30 – 11:30</w:t>
            </w:r>
            <w:r w:rsidR="00E752A0">
              <w:rPr>
                <w:color w:val="727272" w:themeColor="background2"/>
                <w:sz w:val="36"/>
                <w:szCs w:val="36"/>
              </w:rPr>
              <w:t xml:space="preserve">  </w:t>
            </w:r>
            <w:r w:rsidR="00E752A0" w:rsidRPr="00E752A0">
              <w:rPr>
                <w:color w:val="727272" w:themeColor="background2"/>
                <w:sz w:val="36"/>
                <w:szCs w:val="36"/>
              </w:rPr>
              <w:sym w:font="Wingdings" w:char="F0E0"/>
            </w:r>
            <w:r w:rsidR="00E752A0">
              <w:rPr>
                <w:color w:val="727272" w:themeColor="background2"/>
                <w:sz w:val="36"/>
                <w:szCs w:val="36"/>
              </w:rPr>
              <w:t xml:space="preserve"> </w:t>
            </w:r>
            <w:r w:rsidR="00332669">
              <w:rPr>
                <w:color w:val="727272" w:themeColor="background2"/>
                <w:sz w:val="36"/>
                <w:szCs w:val="36"/>
              </w:rPr>
              <w:t>DMP</w:t>
            </w:r>
          </w:p>
          <w:p w14:paraId="55769769" w14:textId="419B837E" w:rsidR="00332669" w:rsidRDefault="00332669" w:rsidP="00371CEB">
            <w:pPr>
              <w:pBdr>
                <w:bottom w:val="double" w:sz="6" w:space="1" w:color="auto"/>
              </w:pBdr>
              <w:rPr>
                <w:color w:val="727272" w:themeColor="background2"/>
                <w:sz w:val="36"/>
                <w:szCs w:val="36"/>
              </w:rPr>
            </w:pPr>
          </w:p>
          <w:p w14:paraId="3AAE07B4" w14:textId="77777777" w:rsidR="007C02C8" w:rsidRDefault="007C02C8" w:rsidP="00371CEB">
            <w:pPr>
              <w:rPr>
                <w:color w:val="727272" w:themeColor="background2"/>
                <w:sz w:val="36"/>
                <w:szCs w:val="36"/>
              </w:rPr>
            </w:pPr>
          </w:p>
          <w:p w14:paraId="7CAFD34C" w14:textId="0049FE01" w:rsidR="00FB5E69" w:rsidRDefault="00FB5E69" w:rsidP="00371CEB">
            <w:pPr>
              <w:rPr>
                <w:color w:val="727272" w:themeColor="background2"/>
                <w:sz w:val="36"/>
                <w:szCs w:val="36"/>
              </w:rPr>
            </w:pPr>
          </w:p>
          <w:p w14:paraId="31A2155A" w14:textId="2769E72C" w:rsidR="00FB5E69" w:rsidRDefault="00FB5E69" w:rsidP="00371CEB">
            <w:pPr>
              <w:rPr>
                <w:color w:val="727272" w:themeColor="background2"/>
                <w:sz w:val="36"/>
                <w:szCs w:val="36"/>
              </w:rPr>
            </w:pPr>
            <w:r>
              <w:rPr>
                <w:color w:val="727272" w:themeColor="background2"/>
                <w:sz w:val="36"/>
                <w:szCs w:val="36"/>
              </w:rPr>
              <w:t>---------------------------------------</w:t>
            </w:r>
          </w:p>
          <w:p w14:paraId="117CB7D7" w14:textId="77777777" w:rsidR="00CB5E3E" w:rsidRDefault="00CB5E3E" w:rsidP="00371CEB">
            <w:pPr>
              <w:rPr>
                <w:color w:val="727272" w:themeColor="background2"/>
                <w:sz w:val="36"/>
                <w:szCs w:val="36"/>
              </w:rPr>
            </w:pPr>
          </w:p>
          <w:p w14:paraId="0B342097" w14:textId="67FC9AC6" w:rsidR="00542E4D" w:rsidRPr="00542E4D" w:rsidRDefault="00542E4D" w:rsidP="00371CEB">
            <w:pPr>
              <w:pStyle w:val="ListParagraph"/>
              <w:numPr>
                <w:ilvl w:val="0"/>
                <w:numId w:val="11"/>
              </w:numPr>
              <w:rPr>
                <w:color w:val="727272" w:themeColor="background2"/>
                <w:sz w:val="36"/>
                <w:szCs w:val="36"/>
              </w:rPr>
            </w:pPr>
            <w:r w:rsidRPr="00542E4D">
              <w:rPr>
                <w:color w:val="727272" w:themeColor="background2"/>
                <w:sz w:val="36"/>
                <w:szCs w:val="36"/>
              </w:rPr>
              <w:t xml:space="preserve">Maven, Gradle, </w:t>
            </w:r>
            <w:proofErr w:type="spellStart"/>
            <w:r w:rsidRPr="00542E4D">
              <w:rPr>
                <w:color w:val="727272" w:themeColor="background2"/>
                <w:sz w:val="36"/>
                <w:szCs w:val="36"/>
              </w:rPr>
              <w:t>npm</w:t>
            </w:r>
            <w:proofErr w:type="spellEnd"/>
            <w:r w:rsidR="00332669">
              <w:rPr>
                <w:color w:val="727272" w:themeColor="background2"/>
                <w:sz w:val="36"/>
                <w:szCs w:val="36"/>
              </w:rPr>
              <w:t xml:space="preserve">  </w:t>
            </w:r>
            <w:r w:rsidR="00332669" w:rsidRPr="00332669">
              <w:rPr>
                <w:color w:val="727272" w:themeColor="background2"/>
                <w:sz w:val="36"/>
                <w:szCs w:val="36"/>
              </w:rPr>
              <w:sym w:font="Wingdings" w:char="F0E0"/>
            </w:r>
            <w:r w:rsidR="00332669">
              <w:rPr>
                <w:color w:val="727272" w:themeColor="background2"/>
                <w:sz w:val="36"/>
                <w:szCs w:val="36"/>
              </w:rPr>
              <w:t xml:space="preserve"> 8</w:t>
            </w:r>
          </w:p>
          <w:p w14:paraId="61844667" w14:textId="3F4ECD58" w:rsidR="00542E4D" w:rsidRPr="00542E4D" w:rsidRDefault="00542E4D" w:rsidP="00371CEB">
            <w:pPr>
              <w:pStyle w:val="ListParagraph"/>
              <w:numPr>
                <w:ilvl w:val="0"/>
                <w:numId w:val="11"/>
              </w:numPr>
              <w:rPr>
                <w:color w:val="727272" w:themeColor="background2"/>
                <w:sz w:val="36"/>
                <w:szCs w:val="36"/>
              </w:rPr>
            </w:pPr>
            <w:proofErr w:type="spellStart"/>
            <w:r w:rsidRPr="00542E4D">
              <w:rPr>
                <w:color w:val="727272" w:themeColor="background2"/>
                <w:sz w:val="36"/>
                <w:szCs w:val="36"/>
              </w:rPr>
              <w:t>NewRelic</w:t>
            </w:r>
            <w:proofErr w:type="spellEnd"/>
          </w:p>
          <w:p w14:paraId="73D90C22" w14:textId="6A27D53B" w:rsidR="00542E4D" w:rsidRDefault="00542E4D" w:rsidP="00371CEB">
            <w:pPr>
              <w:pStyle w:val="ListParagraph"/>
              <w:numPr>
                <w:ilvl w:val="0"/>
                <w:numId w:val="11"/>
              </w:numPr>
              <w:rPr>
                <w:color w:val="727272" w:themeColor="background2"/>
                <w:sz w:val="36"/>
                <w:szCs w:val="36"/>
              </w:rPr>
            </w:pPr>
            <w:r>
              <w:rPr>
                <w:color w:val="727272" w:themeColor="background2"/>
                <w:sz w:val="36"/>
                <w:szCs w:val="36"/>
              </w:rPr>
              <w:t>ELK</w:t>
            </w:r>
            <w:r w:rsidR="00332669">
              <w:rPr>
                <w:color w:val="727272" w:themeColor="background2"/>
                <w:sz w:val="36"/>
                <w:szCs w:val="36"/>
              </w:rPr>
              <w:t xml:space="preserve">  </w:t>
            </w:r>
            <w:r w:rsidR="00332669" w:rsidRPr="00332669">
              <w:rPr>
                <w:color w:val="727272" w:themeColor="background2"/>
                <w:sz w:val="36"/>
                <w:szCs w:val="36"/>
              </w:rPr>
              <w:sym w:font="Wingdings" w:char="F0E0"/>
            </w:r>
            <w:r w:rsidR="00332669">
              <w:rPr>
                <w:color w:val="727272" w:themeColor="background2"/>
                <w:sz w:val="36"/>
                <w:szCs w:val="36"/>
              </w:rPr>
              <w:t xml:space="preserve"> 25</w:t>
            </w:r>
          </w:p>
          <w:p w14:paraId="533129F1" w14:textId="589A9ED7" w:rsidR="00542E4D" w:rsidRDefault="00542E4D" w:rsidP="00371CEB">
            <w:pPr>
              <w:pStyle w:val="ListParagraph"/>
              <w:numPr>
                <w:ilvl w:val="0"/>
                <w:numId w:val="11"/>
              </w:numPr>
              <w:rPr>
                <w:color w:val="727272" w:themeColor="background2"/>
                <w:sz w:val="36"/>
                <w:szCs w:val="36"/>
              </w:rPr>
            </w:pPr>
            <w:proofErr w:type="spellStart"/>
            <w:r>
              <w:rPr>
                <w:color w:val="727272" w:themeColor="background2"/>
                <w:sz w:val="36"/>
                <w:szCs w:val="36"/>
              </w:rPr>
              <w:t>Sql</w:t>
            </w:r>
            <w:proofErr w:type="spellEnd"/>
          </w:p>
          <w:p w14:paraId="3ECC7480" w14:textId="687A5444" w:rsidR="001A1473" w:rsidRDefault="001A1473" w:rsidP="00371CEB">
            <w:pPr>
              <w:pStyle w:val="ListParagraph"/>
              <w:numPr>
                <w:ilvl w:val="0"/>
                <w:numId w:val="11"/>
              </w:numPr>
              <w:rPr>
                <w:color w:val="727272" w:themeColor="background2"/>
                <w:sz w:val="36"/>
                <w:szCs w:val="36"/>
              </w:rPr>
            </w:pPr>
            <w:r>
              <w:rPr>
                <w:color w:val="727272" w:themeColor="background2"/>
                <w:sz w:val="36"/>
                <w:szCs w:val="36"/>
              </w:rPr>
              <w:t>Httpd/</w:t>
            </w:r>
            <w:proofErr w:type="gramStart"/>
            <w:r>
              <w:rPr>
                <w:color w:val="727272" w:themeColor="background2"/>
                <w:sz w:val="36"/>
                <w:szCs w:val="36"/>
              </w:rPr>
              <w:t xml:space="preserve">Tomcat </w:t>
            </w:r>
            <w:r w:rsidR="00332669">
              <w:rPr>
                <w:color w:val="727272" w:themeColor="background2"/>
                <w:sz w:val="36"/>
                <w:szCs w:val="36"/>
              </w:rPr>
              <w:t xml:space="preserve"> --</w:t>
            </w:r>
            <w:proofErr w:type="gramEnd"/>
            <w:r w:rsidR="00332669">
              <w:rPr>
                <w:color w:val="727272" w:themeColor="background2"/>
                <w:sz w:val="36"/>
                <w:szCs w:val="36"/>
              </w:rPr>
              <w:t xml:space="preserve"> 30/12</w:t>
            </w:r>
          </w:p>
          <w:p w14:paraId="2D191B50" w14:textId="2E4163C5" w:rsidR="00332669" w:rsidRDefault="00332669" w:rsidP="00371CEB">
            <w:pPr>
              <w:pStyle w:val="ListParagraph"/>
              <w:numPr>
                <w:ilvl w:val="0"/>
                <w:numId w:val="11"/>
              </w:numPr>
              <w:rPr>
                <w:color w:val="727272" w:themeColor="background2"/>
                <w:sz w:val="36"/>
                <w:szCs w:val="36"/>
              </w:rPr>
            </w:pPr>
            <w:r>
              <w:rPr>
                <w:color w:val="727272" w:themeColor="background2"/>
                <w:sz w:val="36"/>
                <w:szCs w:val="36"/>
              </w:rPr>
              <w:t>Nexus</w:t>
            </w:r>
          </w:p>
          <w:p w14:paraId="6A12BC97" w14:textId="77777777" w:rsidR="00425EF4" w:rsidRPr="00217BE4" w:rsidRDefault="00425EF4" w:rsidP="00425EF4">
            <w:pPr>
              <w:pStyle w:val="ListParagraph"/>
              <w:rPr>
                <w:color w:val="727272" w:themeColor="background2"/>
                <w:sz w:val="36"/>
                <w:szCs w:val="36"/>
              </w:rPr>
            </w:pPr>
          </w:p>
          <w:p w14:paraId="220EF303" w14:textId="77777777" w:rsidR="00CB5E3E" w:rsidRDefault="00CB5E3E" w:rsidP="00371CEB">
            <w:pPr>
              <w:rPr>
                <w:sz w:val="28"/>
                <w:szCs w:val="28"/>
              </w:rPr>
            </w:pPr>
          </w:p>
        </w:tc>
      </w:tr>
    </w:tbl>
    <w:p w14:paraId="5790C2DE" w14:textId="3BF7C396" w:rsidR="0060266D" w:rsidRDefault="0060266D"/>
    <w:p w14:paraId="2B1714B4" w14:textId="1683DF07" w:rsidR="00CB5E3E" w:rsidRDefault="00CB5E3E"/>
    <w:p w14:paraId="40285E28" w14:textId="77777777" w:rsidR="00CB5E3E" w:rsidRDefault="00CB5E3E"/>
    <w:p w14:paraId="36B98B09" w14:textId="77777777" w:rsidR="009F33E1" w:rsidRDefault="009F33E1" w:rsidP="0060266D">
      <w:pPr>
        <w:rPr>
          <w:sz w:val="28"/>
          <w:szCs w:val="28"/>
        </w:rPr>
      </w:pPr>
    </w:p>
    <w:p w14:paraId="6D58F8BF" w14:textId="77777777" w:rsidR="00913D56" w:rsidRDefault="00913D56" w:rsidP="0060266D">
      <w:pPr>
        <w:rPr>
          <w:sz w:val="28"/>
          <w:szCs w:val="28"/>
        </w:rPr>
        <w:sectPr w:rsidR="00913D5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C58DD3F" w14:textId="282CB838" w:rsidR="00913D56" w:rsidRDefault="00913D56" w:rsidP="0060266D">
      <w:pPr>
        <w:rPr>
          <w:sz w:val="28"/>
          <w:szCs w:val="28"/>
        </w:rPr>
      </w:pPr>
    </w:p>
    <w:p w14:paraId="094BB425" w14:textId="77777777" w:rsidR="00913D56" w:rsidRDefault="00913D56" w:rsidP="0060266D">
      <w:pPr>
        <w:rPr>
          <w:sz w:val="28"/>
          <w:szCs w:val="28"/>
        </w:rPr>
        <w:sectPr w:rsidR="00913D56" w:rsidSect="00913D56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56A404CC" w14:textId="16B1E238" w:rsidR="00913D56" w:rsidRDefault="00645B08" w:rsidP="00645B08">
      <w:pPr>
        <w:jc w:val="center"/>
        <w:rPr>
          <w:b/>
          <w:bCs/>
          <w:sz w:val="28"/>
          <w:szCs w:val="28"/>
        </w:rPr>
      </w:pPr>
      <w:proofErr w:type="spellStart"/>
      <w:r w:rsidRPr="00645B08">
        <w:rPr>
          <w:b/>
          <w:bCs/>
          <w:sz w:val="28"/>
          <w:szCs w:val="28"/>
        </w:rPr>
        <w:t>Devopsmasterprogram</w:t>
      </w:r>
      <w:proofErr w:type="spellEnd"/>
      <w:r w:rsidRPr="00645B08">
        <w:rPr>
          <w:b/>
          <w:bCs/>
          <w:sz w:val="28"/>
          <w:szCs w:val="28"/>
        </w:rPr>
        <w:t xml:space="preserve"> [DMP] -75-Days</w:t>
      </w:r>
    </w:p>
    <w:p w14:paraId="19E73264" w14:textId="5584E6C4" w:rsidR="00645B08" w:rsidRDefault="00645B08" w:rsidP="00645B08">
      <w:pPr>
        <w:rPr>
          <w:b/>
          <w:bCs/>
          <w:sz w:val="28"/>
          <w:szCs w:val="28"/>
        </w:rPr>
      </w:pPr>
    </w:p>
    <w:p w14:paraId="6695CF22" w14:textId="66A1E62C" w:rsidR="00645B08" w:rsidRDefault="00645B08" w:rsidP="00645B08">
      <w:pPr>
        <w:rPr>
          <w:b/>
          <w:bCs/>
          <w:sz w:val="28"/>
          <w:szCs w:val="28"/>
        </w:rPr>
      </w:pPr>
      <w:r w:rsidRPr="007E4036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333AF40C" wp14:editId="48B7A661">
            <wp:extent cx="4450466" cy="57232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7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B08">
        <w:rPr>
          <w:b/>
          <w:bCs/>
          <w:noProof/>
          <w:sz w:val="28"/>
          <w:szCs w:val="28"/>
        </w:rPr>
        <w:drawing>
          <wp:inline distT="0" distB="0" distL="0" distR="0" wp14:anchorId="6F55347C" wp14:editId="774329A7">
            <wp:extent cx="4525701" cy="567997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8739" cy="569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2596" w14:textId="2AEF7F7F" w:rsidR="00645B08" w:rsidRDefault="00645B08" w:rsidP="00645B08">
      <w:pPr>
        <w:rPr>
          <w:b/>
          <w:bCs/>
          <w:sz w:val="28"/>
          <w:szCs w:val="28"/>
        </w:rPr>
      </w:pPr>
      <w:r w:rsidRPr="00645B0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5AB6DB" wp14:editId="31286B99">
            <wp:extent cx="4259484" cy="709996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1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B08">
        <w:rPr>
          <w:b/>
          <w:bCs/>
          <w:noProof/>
          <w:sz w:val="28"/>
          <w:szCs w:val="28"/>
        </w:rPr>
        <w:drawing>
          <wp:inline distT="0" distB="0" distL="0" distR="0" wp14:anchorId="50E0C816" wp14:editId="0B21CE2E">
            <wp:extent cx="4427316" cy="710124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560" cy="71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134" w:type="dxa"/>
        <w:tblLook w:val="04A0" w:firstRow="1" w:lastRow="0" w:firstColumn="1" w:lastColumn="0" w:noHBand="0" w:noVBand="1"/>
      </w:tblPr>
      <w:tblGrid>
        <w:gridCol w:w="2162"/>
        <w:gridCol w:w="2162"/>
        <w:gridCol w:w="2162"/>
        <w:gridCol w:w="2162"/>
        <w:gridCol w:w="2162"/>
        <w:gridCol w:w="2162"/>
        <w:gridCol w:w="2162"/>
      </w:tblGrid>
      <w:tr w:rsidR="00ED212A" w:rsidRPr="00ED212A" w14:paraId="42081B34" w14:textId="77777777" w:rsidTr="008A1E49">
        <w:trPr>
          <w:trHeight w:val="26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7613C" w14:textId="59E9C93F" w:rsidR="00ED212A" w:rsidRPr="00ED212A" w:rsidRDefault="00ED212A" w:rsidP="00ED212A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A414B" w14:textId="5EA7796A" w:rsidR="00ED212A" w:rsidRPr="00ED212A" w:rsidRDefault="00ED212A" w:rsidP="00ED212A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7B5E3" w14:textId="620E6E39" w:rsidR="00ED212A" w:rsidRPr="00ED212A" w:rsidRDefault="00ED212A" w:rsidP="00ED212A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97E90" w14:textId="1218F227" w:rsidR="00ED212A" w:rsidRPr="00ED212A" w:rsidRDefault="00ED212A" w:rsidP="00ED212A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91D86" w14:textId="39A1DFF1" w:rsidR="00ED212A" w:rsidRPr="00ED212A" w:rsidRDefault="00ED212A" w:rsidP="00ED212A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E74E5" w14:textId="6F696703" w:rsidR="00ED212A" w:rsidRPr="00ED212A" w:rsidRDefault="00ED212A" w:rsidP="00ED212A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75F84" w14:textId="4C763F5B" w:rsidR="00ED212A" w:rsidRPr="00ED212A" w:rsidRDefault="00ED212A" w:rsidP="00ED212A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1653"/>
        <w:gridCol w:w="424"/>
        <w:gridCol w:w="1882"/>
        <w:gridCol w:w="424"/>
        <w:gridCol w:w="1653"/>
        <w:gridCol w:w="424"/>
        <w:gridCol w:w="1653"/>
        <w:gridCol w:w="424"/>
        <w:gridCol w:w="1653"/>
        <w:gridCol w:w="424"/>
        <w:gridCol w:w="1653"/>
        <w:gridCol w:w="451"/>
        <w:gridCol w:w="1633"/>
        <w:gridCol w:w="20"/>
      </w:tblGrid>
      <w:tr w:rsidR="008A1E49" w14:paraId="1AD89DA9" w14:textId="77777777" w:rsidTr="008A1E4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0" w:type="dxa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1" w:type="dxa"/>
            <w:gridSpan w:val="13"/>
          </w:tcPr>
          <w:p w14:paraId="517BF0FB" w14:textId="6559CF75" w:rsidR="008A1E49" w:rsidRDefault="008A1E49">
            <w:r>
              <w:t xml:space="preserve">OCTOBER-22 </w:t>
            </w:r>
          </w:p>
        </w:tc>
      </w:tr>
      <w:tr w:rsidR="008A1E49" w14:paraId="06AF2B67" w14:textId="77777777" w:rsidTr="008A1E49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bottom w:val="single" w:sz="4" w:space="0" w:color="6D8C00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3251305" w14:textId="77777777" w:rsidR="008A1E49" w:rsidRDefault="008A1E49">
            <w:r>
              <w:t>Sun</w:t>
            </w:r>
          </w:p>
        </w:tc>
        <w:tc>
          <w:tcPr>
            <w:tcW w:w="424" w:type="dxa"/>
            <w:noWrap/>
            <w:tcMar>
              <w:left w:w="43" w:type="dxa"/>
              <w:right w:w="43" w:type="dxa"/>
            </w:tcMar>
            <w:vAlign w:val="bottom"/>
          </w:tcPr>
          <w:p w14:paraId="40576A4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494055F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424" w:type="dxa"/>
            <w:noWrap/>
            <w:tcMar>
              <w:left w:w="43" w:type="dxa"/>
              <w:right w:w="43" w:type="dxa"/>
            </w:tcMar>
            <w:vAlign w:val="bottom"/>
          </w:tcPr>
          <w:p w14:paraId="6D9F027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2ECAA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424" w:type="dxa"/>
            <w:noWrap/>
            <w:tcMar>
              <w:left w:w="43" w:type="dxa"/>
              <w:right w:w="43" w:type="dxa"/>
            </w:tcMar>
            <w:vAlign w:val="bottom"/>
          </w:tcPr>
          <w:p w14:paraId="062040E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E66C38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424" w:type="dxa"/>
            <w:noWrap/>
            <w:tcMar>
              <w:left w:w="43" w:type="dxa"/>
              <w:right w:w="43" w:type="dxa"/>
            </w:tcMar>
            <w:vAlign w:val="bottom"/>
          </w:tcPr>
          <w:p w14:paraId="6767AAD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F11FF0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424" w:type="dxa"/>
            <w:noWrap/>
            <w:tcMar>
              <w:left w:w="43" w:type="dxa"/>
              <w:right w:w="43" w:type="dxa"/>
            </w:tcMar>
            <w:vAlign w:val="bottom"/>
          </w:tcPr>
          <w:p w14:paraId="4071923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0037703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451" w:type="dxa"/>
            <w:noWrap/>
            <w:tcMar>
              <w:left w:w="43" w:type="dxa"/>
              <w:right w:w="43" w:type="dxa"/>
            </w:tcMar>
            <w:vAlign w:val="bottom"/>
          </w:tcPr>
          <w:p w14:paraId="7FF993EA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bottom w:val="single" w:sz="4" w:space="0" w:color="6D8C00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4AC7271" w14:textId="77777777" w:rsidR="008A1E49" w:rsidRDefault="008A1E49">
            <w:r>
              <w:t>Sat</w:t>
            </w:r>
          </w:p>
        </w:tc>
      </w:tr>
      <w:tr w:rsidR="008A1E49" w14:paraId="0FE16311" w14:textId="77777777" w:rsidTr="008A1E49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0920B370" w14:textId="77777777" w:rsidR="008A1E49" w:rsidRDefault="008A1E49"/>
        </w:tc>
        <w:tc>
          <w:tcPr>
            <w:tcW w:w="424" w:type="dxa"/>
            <w:tcBorders>
              <w:left w:val="single" w:sz="24" w:space="0" w:color="6D8C00" w:themeColor="accent1" w:themeShade="BF"/>
            </w:tcBorders>
          </w:tcPr>
          <w:p w14:paraId="469078D3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F7805C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2A8275F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9F35F70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38A1311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AE429CD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3E24620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4D1AE77" w14:textId="1BB3C693" w:rsidR="008A1E49" w:rsidRDefault="008A1E49" w:rsidP="008A1E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4B1ED1BD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8611693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" w:type="dxa"/>
            <w:tcBorders>
              <w:left w:val="single" w:sz="24" w:space="0" w:color="7F7F7F" w:themeColor="text1" w:themeTint="80"/>
            </w:tcBorders>
          </w:tcPr>
          <w:p w14:paraId="3FABFA3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43AAF0B7" w14:textId="77777777" w:rsidR="008A1E49" w:rsidRDefault="008A1E49">
            <w:r>
              <w:t>1</w:t>
            </w:r>
          </w:p>
        </w:tc>
      </w:tr>
      <w:tr w:rsidR="008A1E49" w14:paraId="5D9B88ED" w14:textId="77777777" w:rsidTr="008A1E4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bottom w:val="single" w:sz="4" w:space="0" w:color="6D8C00" w:themeColor="accent1" w:themeShade="BF"/>
            </w:tcBorders>
          </w:tcPr>
          <w:p w14:paraId="54A23AB2" w14:textId="77777777" w:rsidR="008A1E49" w:rsidRDefault="008A1E49"/>
        </w:tc>
        <w:tc>
          <w:tcPr>
            <w:tcW w:w="424" w:type="dxa"/>
          </w:tcPr>
          <w:p w14:paraId="6EB2AF5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bottom w:val="single" w:sz="4" w:space="0" w:color="7F7F7F" w:themeColor="text1" w:themeTint="80"/>
            </w:tcBorders>
          </w:tcPr>
          <w:p w14:paraId="57FE171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9C8AFE3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33106BD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805B874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2E81E71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88B8352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2B39C77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2A50E0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7118AD9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" w:type="dxa"/>
          </w:tcPr>
          <w:p w14:paraId="5AC83B6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bottom w:val="single" w:sz="4" w:space="0" w:color="6D8C00" w:themeColor="accent1" w:themeShade="BF"/>
            </w:tcBorders>
          </w:tcPr>
          <w:p w14:paraId="4E9C4F50" w14:textId="77777777" w:rsidR="008A1E49" w:rsidRDefault="008A1E49"/>
        </w:tc>
      </w:tr>
      <w:tr w:rsidR="008A1E49" w14:paraId="722BC776" w14:textId="77777777" w:rsidTr="008A1E49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32E0D646" w14:textId="77777777" w:rsidR="008A1E49" w:rsidRDefault="008A1E49">
            <w:r>
              <w:t>2</w:t>
            </w:r>
          </w:p>
        </w:tc>
        <w:tc>
          <w:tcPr>
            <w:tcW w:w="424" w:type="dxa"/>
            <w:tcBorders>
              <w:left w:val="single" w:sz="24" w:space="0" w:color="6D8C00" w:themeColor="accent1" w:themeShade="BF"/>
            </w:tcBorders>
          </w:tcPr>
          <w:p w14:paraId="7688FDAA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078527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2300E59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473BDF2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174AE33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EFA8AD2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5CAC60B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C07692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2359F61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D4323BA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51" w:type="dxa"/>
            <w:tcBorders>
              <w:left w:val="single" w:sz="24" w:space="0" w:color="7F7F7F" w:themeColor="text1" w:themeTint="80"/>
            </w:tcBorders>
          </w:tcPr>
          <w:p w14:paraId="23BE8012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5E4402C9" w14:textId="77777777" w:rsidR="008A1E49" w:rsidRDefault="008A1E49">
            <w:r>
              <w:t>8</w:t>
            </w:r>
          </w:p>
        </w:tc>
      </w:tr>
      <w:tr w:rsidR="008A1E49" w14:paraId="02D383E5" w14:textId="77777777" w:rsidTr="008A1E4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bottom w:val="single" w:sz="4" w:space="0" w:color="6D8C00" w:themeColor="accent1" w:themeShade="BF"/>
            </w:tcBorders>
          </w:tcPr>
          <w:p w14:paraId="148FF008" w14:textId="77777777" w:rsidR="008A1E49" w:rsidRDefault="008A1E49"/>
        </w:tc>
        <w:tc>
          <w:tcPr>
            <w:tcW w:w="424" w:type="dxa"/>
          </w:tcPr>
          <w:p w14:paraId="70F8279D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bottom w:val="single" w:sz="4" w:space="0" w:color="7F7F7F" w:themeColor="text1" w:themeTint="80"/>
            </w:tcBorders>
          </w:tcPr>
          <w:p w14:paraId="7B14A18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1859CAC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5DD84A3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DA46172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363B2C1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717CB8C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06E87522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EE2407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68CFE80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" w:type="dxa"/>
          </w:tcPr>
          <w:p w14:paraId="0B05235F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bottom w:val="single" w:sz="4" w:space="0" w:color="6D8C00" w:themeColor="accent1" w:themeShade="BF"/>
            </w:tcBorders>
          </w:tcPr>
          <w:p w14:paraId="5F2AAA48" w14:textId="77777777" w:rsidR="008A1E49" w:rsidRDefault="008A1E49"/>
        </w:tc>
      </w:tr>
      <w:tr w:rsidR="008A1E49" w14:paraId="33041A05" w14:textId="77777777" w:rsidTr="008A1E49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0777A5B6" w14:textId="77777777" w:rsidR="008A1E49" w:rsidRDefault="008A1E49">
            <w:r>
              <w:t>9</w:t>
            </w:r>
          </w:p>
        </w:tc>
        <w:tc>
          <w:tcPr>
            <w:tcW w:w="424" w:type="dxa"/>
            <w:tcBorders>
              <w:left w:val="single" w:sz="24" w:space="0" w:color="6D8C00" w:themeColor="accent1" w:themeShade="BF"/>
            </w:tcBorders>
          </w:tcPr>
          <w:p w14:paraId="141CEF7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51B897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7C75F56E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45578EE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6E0D1D5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82BC5D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125168CE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82E53F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04572BB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F355CF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51" w:type="dxa"/>
            <w:tcBorders>
              <w:left w:val="single" w:sz="24" w:space="0" w:color="7F7F7F" w:themeColor="text1" w:themeTint="80"/>
            </w:tcBorders>
          </w:tcPr>
          <w:p w14:paraId="5D3CDDED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031AB7A6" w14:textId="77777777" w:rsidR="008A1E49" w:rsidRDefault="008A1E49">
            <w:r>
              <w:t>15</w:t>
            </w:r>
          </w:p>
        </w:tc>
      </w:tr>
      <w:tr w:rsidR="008A1E49" w14:paraId="43258B05" w14:textId="77777777" w:rsidTr="008A1E4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bottom w:val="single" w:sz="4" w:space="0" w:color="6D8C00" w:themeColor="accent1" w:themeShade="BF"/>
            </w:tcBorders>
          </w:tcPr>
          <w:p w14:paraId="3F670CEF" w14:textId="77777777" w:rsidR="008A1E49" w:rsidRDefault="008A1E49"/>
        </w:tc>
        <w:tc>
          <w:tcPr>
            <w:tcW w:w="424" w:type="dxa"/>
          </w:tcPr>
          <w:p w14:paraId="6F67F28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bottom w:val="single" w:sz="4" w:space="0" w:color="7F7F7F" w:themeColor="text1" w:themeTint="80"/>
            </w:tcBorders>
          </w:tcPr>
          <w:p w14:paraId="01CF3C3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64605D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475AC640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074581E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0A65170C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331D7EA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0A3505F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F32775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3E19680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" w:type="dxa"/>
          </w:tcPr>
          <w:p w14:paraId="6FB88E1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bottom w:val="single" w:sz="4" w:space="0" w:color="6D8C00" w:themeColor="accent1" w:themeShade="BF"/>
            </w:tcBorders>
          </w:tcPr>
          <w:p w14:paraId="162FCF04" w14:textId="77777777" w:rsidR="008A1E49" w:rsidRDefault="008A1E49"/>
        </w:tc>
      </w:tr>
      <w:tr w:rsidR="008A1E49" w14:paraId="36BB746E" w14:textId="77777777" w:rsidTr="008A1E49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12530BFF" w14:textId="77777777" w:rsidR="008A1E49" w:rsidRDefault="008A1E49">
            <w:r>
              <w:t>16</w:t>
            </w:r>
          </w:p>
        </w:tc>
        <w:tc>
          <w:tcPr>
            <w:tcW w:w="424" w:type="dxa"/>
            <w:tcBorders>
              <w:left w:val="single" w:sz="24" w:space="0" w:color="6D8C00" w:themeColor="accent1" w:themeShade="BF"/>
            </w:tcBorders>
          </w:tcPr>
          <w:p w14:paraId="16FFEC90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323094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2227049E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DE8DA9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7915DD3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6D48070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3150337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CD3097C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771FCF2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A5B2E24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51" w:type="dxa"/>
            <w:tcBorders>
              <w:left w:val="single" w:sz="24" w:space="0" w:color="7F7F7F" w:themeColor="text1" w:themeTint="80"/>
            </w:tcBorders>
          </w:tcPr>
          <w:p w14:paraId="3705D14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75396A99" w14:textId="77777777" w:rsidR="008A1E49" w:rsidRDefault="008A1E49">
            <w:r>
              <w:t>22</w:t>
            </w:r>
          </w:p>
        </w:tc>
      </w:tr>
      <w:tr w:rsidR="008A1E49" w14:paraId="68315B01" w14:textId="77777777" w:rsidTr="008A1E4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bottom w:val="single" w:sz="4" w:space="0" w:color="6D8C00" w:themeColor="accent1" w:themeShade="BF"/>
            </w:tcBorders>
          </w:tcPr>
          <w:p w14:paraId="506E7BBF" w14:textId="77777777" w:rsidR="008A1E49" w:rsidRDefault="008A1E49"/>
        </w:tc>
        <w:tc>
          <w:tcPr>
            <w:tcW w:w="424" w:type="dxa"/>
          </w:tcPr>
          <w:p w14:paraId="398E3BC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bottom w:val="single" w:sz="4" w:space="0" w:color="7F7F7F" w:themeColor="text1" w:themeTint="80"/>
            </w:tcBorders>
          </w:tcPr>
          <w:p w14:paraId="209848FE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D34E9E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41FD19A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5CE0F5C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6D30014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5ADFE3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5EFEAD3E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B4909E0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6C0CB4D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" w:type="dxa"/>
          </w:tcPr>
          <w:p w14:paraId="3E8337B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bottom w:val="single" w:sz="4" w:space="0" w:color="6D8C00" w:themeColor="accent1" w:themeShade="BF"/>
            </w:tcBorders>
          </w:tcPr>
          <w:p w14:paraId="4AFD0839" w14:textId="77777777" w:rsidR="008A1E49" w:rsidRDefault="008A1E49"/>
        </w:tc>
      </w:tr>
      <w:tr w:rsidR="008A1E49" w14:paraId="1BCECDA1" w14:textId="77777777" w:rsidTr="008A1E49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487D2F92" w14:textId="77777777" w:rsidR="008A1E49" w:rsidRDefault="008A1E49">
            <w:r>
              <w:t>23</w:t>
            </w:r>
          </w:p>
        </w:tc>
        <w:tc>
          <w:tcPr>
            <w:tcW w:w="424" w:type="dxa"/>
            <w:tcBorders>
              <w:left w:val="single" w:sz="24" w:space="0" w:color="6D8C00" w:themeColor="accent1" w:themeShade="BF"/>
            </w:tcBorders>
          </w:tcPr>
          <w:p w14:paraId="0596D7B3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6DD917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7D227F35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F77138F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06361FCE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56EE6E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6A9DB15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EA94CFE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7FFB85CF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F4958B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51" w:type="dxa"/>
            <w:tcBorders>
              <w:left w:val="single" w:sz="24" w:space="0" w:color="7F7F7F" w:themeColor="text1" w:themeTint="80"/>
            </w:tcBorders>
          </w:tcPr>
          <w:p w14:paraId="6BDD9B3A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2F99012C" w14:textId="77777777" w:rsidR="008A1E49" w:rsidRDefault="008A1E49">
            <w:r>
              <w:t>29</w:t>
            </w:r>
          </w:p>
        </w:tc>
      </w:tr>
      <w:tr w:rsidR="008A1E49" w14:paraId="040351E2" w14:textId="77777777" w:rsidTr="008A1E4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bottom w:val="single" w:sz="4" w:space="0" w:color="6D8C00" w:themeColor="accent1" w:themeShade="BF"/>
            </w:tcBorders>
          </w:tcPr>
          <w:p w14:paraId="67B34864" w14:textId="77777777" w:rsidR="008A1E49" w:rsidRDefault="008A1E49"/>
        </w:tc>
        <w:tc>
          <w:tcPr>
            <w:tcW w:w="424" w:type="dxa"/>
          </w:tcPr>
          <w:p w14:paraId="63ED194A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bottom w:val="single" w:sz="4" w:space="0" w:color="7F7F7F" w:themeColor="text1" w:themeTint="80"/>
            </w:tcBorders>
          </w:tcPr>
          <w:p w14:paraId="19F01A7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B34980F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1BBA33D8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163A86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773F72F1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829825B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4B7AD22C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1DDB827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bottom w:val="single" w:sz="4" w:space="0" w:color="7F7F7F" w:themeColor="text1" w:themeTint="80"/>
            </w:tcBorders>
          </w:tcPr>
          <w:p w14:paraId="71EE85A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" w:type="dxa"/>
          </w:tcPr>
          <w:p w14:paraId="668A87E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bottom w:val="single" w:sz="4" w:space="0" w:color="6D8C00" w:themeColor="accent1" w:themeShade="BF"/>
            </w:tcBorders>
          </w:tcPr>
          <w:p w14:paraId="6B8C64C9" w14:textId="77777777" w:rsidR="008A1E49" w:rsidRDefault="008A1E49"/>
        </w:tc>
      </w:tr>
      <w:tr w:rsidR="008A1E49" w14:paraId="197A4333" w14:textId="77777777" w:rsidTr="008A1E49">
        <w:trPr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0E68FD15" w14:textId="77777777" w:rsidR="008A1E49" w:rsidRDefault="008A1E49">
            <w:r>
              <w:t>30</w:t>
            </w:r>
          </w:p>
        </w:tc>
        <w:tc>
          <w:tcPr>
            <w:tcW w:w="424" w:type="dxa"/>
            <w:tcBorders>
              <w:left w:val="single" w:sz="24" w:space="0" w:color="6D8C00" w:themeColor="accent1" w:themeShade="BF"/>
            </w:tcBorders>
          </w:tcPr>
          <w:p w14:paraId="6CC1C80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1236D43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27239083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A6BBE05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326583C9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B7D71CF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16841075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3780E8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tcBorders>
              <w:left w:val="single" w:sz="24" w:space="0" w:color="7F7F7F" w:themeColor="text1" w:themeTint="80"/>
            </w:tcBorders>
          </w:tcPr>
          <w:p w14:paraId="0FD2297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C8D543C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" w:type="dxa"/>
            <w:tcBorders>
              <w:left w:val="single" w:sz="24" w:space="0" w:color="7F7F7F" w:themeColor="text1" w:themeTint="80"/>
            </w:tcBorders>
          </w:tcPr>
          <w:p w14:paraId="24E53666" w14:textId="77777777" w:rsidR="008A1E49" w:rsidRDefault="008A1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3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0864AE2A" w14:textId="77777777" w:rsidR="008A1E49" w:rsidRDefault="008A1E49"/>
        </w:tc>
      </w:tr>
    </w:tbl>
    <w:p w14:paraId="40FAFB3C" w14:textId="2B666645" w:rsidR="00645B08" w:rsidRDefault="00645B08" w:rsidP="00645B08">
      <w:pPr>
        <w:rPr>
          <w:b/>
          <w:bCs/>
          <w:sz w:val="28"/>
          <w:szCs w:val="28"/>
        </w:rPr>
      </w:pPr>
    </w:p>
    <w:p w14:paraId="126E2E59" w14:textId="27F4D889" w:rsidR="008A1E49" w:rsidRDefault="008A1E49" w:rsidP="00645B08">
      <w:pPr>
        <w:rPr>
          <w:b/>
          <w:bCs/>
          <w:sz w:val="28"/>
          <w:szCs w:val="28"/>
        </w:rPr>
      </w:pPr>
    </w:p>
    <w:p w14:paraId="7723CF31" w14:textId="33D07952" w:rsidR="008A1E49" w:rsidRDefault="008A1E49" w:rsidP="00645B08">
      <w:pPr>
        <w:rPr>
          <w:b/>
          <w:bCs/>
          <w:sz w:val="28"/>
          <w:szCs w:val="28"/>
        </w:rPr>
      </w:pPr>
    </w:p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1626"/>
        <w:gridCol w:w="417"/>
        <w:gridCol w:w="1852"/>
        <w:gridCol w:w="417"/>
        <w:gridCol w:w="1626"/>
        <w:gridCol w:w="417"/>
        <w:gridCol w:w="1626"/>
        <w:gridCol w:w="417"/>
        <w:gridCol w:w="1626"/>
        <w:gridCol w:w="417"/>
        <w:gridCol w:w="1626"/>
        <w:gridCol w:w="444"/>
        <w:gridCol w:w="1613"/>
        <w:gridCol w:w="13"/>
      </w:tblGrid>
      <w:tr w:rsidR="00B63BD3" w14:paraId="6CAA00DC" w14:textId="77777777" w:rsidTr="00B63BD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4" w:type="dxa"/>
            <w:gridSpan w:val="13"/>
          </w:tcPr>
          <w:p w14:paraId="4EC16770" w14:textId="158B808A" w:rsidR="00B63BD3" w:rsidRDefault="00B63BD3">
            <w:r>
              <w:t>NOVEMBER</w:t>
            </w:r>
            <w:r w:rsidR="00BB30A2">
              <w:t>-22</w:t>
            </w:r>
            <w:r>
              <w:t xml:space="preserve"> </w:t>
            </w:r>
          </w:p>
        </w:tc>
      </w:tr>
      <w:tr w:rsidR="00B63BD3" w14:paraId="501510D0" w14:textId="77777777" w:rsidTr="00B63BD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bottom w:val="single" w:sz="4" w:space="0" w:color="6D8C00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0EFFB92" w14:textId="77777777" w:rsidR="00B63BD3" w:rsidRDefault="00B63BD3">
            <w:r>
              <w:t>Sun</w:t>
            </w:r>
          </w:p>
        </w:tc>
        <w:tc>
          <w:tcPr>
            <w:tcW w:w="417" w:type="dxa"/>
            <w:noWrap/>
            <w:tcMar>
              <w:left w:w="43" w:type="dxa"/>
              <w:right w:w="43" w:type="dxa"/>
            </w:tcMar>
            <w:vAlign w:val="bottom"/>
          </w:tcPr>
          <w:p w14:paraId="2192EF6D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CF7E4D8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417" w:type="dxa"/>
            <w:noWrap/>
            <w:tcMar>
              <w:left w:w="43" w:type="dxa"/>
              <w:right w:w="43" w:type="dxa"/>
            </w:tcMar>
            <w:vAlign w:val="bottom"/>
          </w:tcPr>
          <w:p w14:paraId="6D12E771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945C401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417" w:type="dxa"/>
            <w:noWrap/>
            <w:tcMar>
              <w:left w:w="43" w:type="dxa"/>
              <w:right w:w="43" w:type="dxa"/>
            </w:tcMar>
            <w:vAlign w:val="bottom"/>
          </w:tcPr>
          <w:p w14:paraId="547D07D8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BA2CD1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417" w:type="dxa"/>
            <w:noWrap/>
            <w:tcMar>
              <w:left w:w="43" w:type="dxa"/>
              <w:right w:w="43" w:type="dxa"/>
            </w:tcMar>
            <w:vAlign w:val="bottom"/>
          </w:tcPr>
          <w:p w14:paraId="0FA40E6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3CA6895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417" w:type="dxa"/>
            <w:noWrap/>
            <w:tcMar>
              <w:left w:w="43" w:type="dxa"/>
              <w:right w:w="43" w:type="dxa"/>
            </w:tcMar>
            <w:vAlign w:val="bottom"/>
          </w:tcPr>
          <w:p w14:paraId="271ACEB5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A78C088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444" w:type="dxa"/>
            <w:noWrap/>
            <w:tcMar>
              <w:left w:w="43" w:type="dxa"/>
              <w:right w:w="43" w:type="dxa"/>
            </w:tcMar>
            <w:vAlign w:val="bottom"/>
          </w:tcPr>
          <w:p w14:paraId="157F05E3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bottom w:val="single" w:sz="4" w:space="0" w:color="6D8C00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5119F32" w14:textId="77777777" w:rsidR="00B63BD3" w:rsidRDefault="00B63BD3">
            <w:r>
              <w:t>Sat</w:t>
            </w:r>
          </w:p>
        </w:tc>
      </w:tr>
      <w:tr w:rsidR="00B63BD3" w14:paraId="61778F37" w14:textId="77777777" w:rsidTr="00B63BD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5332D89F" w14:textId="77777777" w:rsidR="00B63BD3" w:rsidRDefault="00B63BD3"/>
        </w:tc>
        <w:tc>
          <w:tcPr>
            <w:tcW w:w="417" w:type="dxa"/>
            <w:tcBorders>
              <w:left w:val="single" w:sz="24" w:space="0" w:color="6D8C00" w:themeColor="accent1" w:themeShade="BF"/>
            </w:tcBorders>
          </w:tcPr>
          <w:p w14:paraId="60AD3C87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0F7EF0A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729A5754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61525BB" w14:textId="7FB604A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14554649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6761FB6" w14:textId="04DD6EE3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1CAB3DA5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068A314" w14:textId="3DF3A373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794522A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C508D7B" w14:textId="46D25A54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4" w:type="dxa"/>
            <w:tcBorders>
              <w:left w:val="single" w:sz="24" w:space="0" w:color="7F7F7F" w:themeColor="text1" w:themeTint="80"/>
            </w:tcBorders>
          </w:tcPr>
          <w:p w14:paraId="695095E7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5393A040" w14:textId="0EE02368" w:rsidR="00B63BD3" w:rsidRDefault="00B63BD3">
            <w:r>
              <w:t>5</w:t>
            </w:r>
          </w:p>
        </w:tc>
      </w:tr>
      <w:tr w:rsidR="00B63BD3" w14:paraId="60E08646" w14:textId="77777777" w:rsidTr="00B63BD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bottom w:val="single" w:sz="4" w:space="0" w:color="6D8C00" w:themeColor="accent1" w:themeShade="BF"/>
            </w:tcBorders>
          </w:tcPr>
          <w:p w14:paraId="42BE1443" w14:textId="77777777" w:rsidR="00B63BD3" w:rsidRDefault="00B63BD3"/>
        </w:tc>
        <w:tc>
          <w:tcPr>
            <w:tcW w:w="417" w:type="dxa"/>
          </w:tcPr>
          <w:p w14:paraId="111C1BAB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bottom w:val="single" w:sz="4" w:space="0" w:color="7F7F7F" w:themeColor="text1" w:themeTint="80"/>
            </w:tcBorders>
          </w:tcPr>
          <w:p w14:paraId="7E5E33FA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7EFCFB3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4A3FA2C9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0654DF73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010CFDD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6A74053D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7FF9DBF6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2F7859C4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37186F2C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F6DC2F3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bottom w:val="single" w:sz="4" w:space="0" w:color="6D8C00" w:themeColor="accent1" w:themeShade="BF"/>
            </w:tcBorders>
          </w:tcPr>
          <w:p w14:paraId="70DCC78E" w14:textId="77777777" w:rsidR="00B63BD3" w:rsidRDefault="00B63BD3"/>
        </w:tc>
      </w:tr>
      <w:tr w:rsidR="00B63BD3" w14:paraId="318EFCFF" w14:textId="77777777" w:rsidTr="00B63BD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208C16A8" w14:textId="6DEB7FCA" w:rsidR="00B63BD3" w:rsidRDefault="00B63BD3">
            <w:r>
              <w:t>6</w:t>
            </w:r>
          </w:p>
        </w:tc>
        <w:tc>
          <w:tcPr>
            <w:tcW w:w="417" w:type="dxa"/>
            <w:tcBorders>
              <w:left w:val="single" w:sz="24" w:space="0" w:color="6D8C00" w:themeColor="accent1" w:themeShade="BF"/>
            </w:tcBorders>
          </w:tcPr>
          <w:p w14:paraId="394DDBBC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AF397AE" w14:textId="50CEBF4E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6E0EECFD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DA68CA3" w14:textId="309988F3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096E2442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1719FB0" w14:textId="4242B7C4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5F08071D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205DE1E" w14:textId="10DEE7F3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46270508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1F8DF78" w14:textId="1ADAF18E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44" w:type="dxa"/>
            <w:tcBorders>
              <w:left w:val="single" w:sz="24" w:space="0" w:color="7F7F7F" w:themeColor="text1" w:themeTint="80"/>
            </w:tcBorders>
          </w:tcPr>
          <w:p w14:paraId="23A1D716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12C52E54" w14:textId="45A810DF" w:rsidR="00B63BD3" w:rsidRDefault="00B63BD3">
            <w:r>
              <w:t>12</w:t>
            </w:r>
          </w:p>
        </w:tc>
      </w:tr>
      <w:tr w:rsidR="00B63BD3" w14:paraId="198B1B86" w14:textId="77777777" w:rsidTr="00B63BD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bottom w:val="single" w:sz="4" w:space="0" w:color="6D8C00" w:themeColor="accent1" w:themeShade="BF"/>
            </w:tcBorders>
          </w:tcPr>
          <w:p w14:paraId="558C8A1E" w14:textId="77777777" w:rsidR="00B63BD3" w:rsidRDefault="00B63BD3"/>
        </w:tc>
        <w:tc>
          <w:tcPr>
            <w:tcW w:w="417" w:type="dxa"/>
          </w:tcPr>
          <w:p w14:paraId="0B9B85AE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bottom w:val="single" w:sz="4" w:space="0" w:color="7F7F7F" w:themeColor="text1" w:themeTint="80"/>
            </w:tcBorders>
          </w:tcPr>
          <w:p w14:paraId="68642373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64B0D84E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6F6706E5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5E8061D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7E378A64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33C50B20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29489A93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615ECBF9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0CC3EFBE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3D10F29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bottom w:val="single" w:sz="4" w:space="0" w:color="6D8C00" w:themeColor="accent1" w:themeShade="BF"/>
            </w:tcBorders>
          </w:tcPr>
          <w:p w14:paraId="163F6825" w14:textId="77777777" w:rsidR="00B63BD3" w:rsidRDefault="00B63BD3"/>
        </w:tc>
      </w:tr>
      <w:tr w:rsidR="00B63BD3" w14:paraId="03BB32CD" w14:textId="77777777" w:rsidTr="00B63BD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08ABB37B" w14:textId="2218E62E" w:rsidR="00B63BD3" w:rsidRDefault="00B63BD3">
            <w:r>
              <w:t>13</w:t>
            </w:r>
          </w:p>
        </w:tc>
        <w:tc>
          <w:tcPr>
            <w:tcW w:w="417" w:type="dxa"/>
            <w:tcBorders>
              <w:left w:val="single" w:sz="24" w:space="0" w:color="6D8C00" w:themeColor="accent1" w:themeShade="BF"/>
            </w:tcBorders>
          </w:tcPr>
          <w:p w14:paraId="3E113A51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5F71DF4" w14:textId="2121CC3D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6444DC06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0B9CFD6" w14:textId="00C11418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33670FAC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3D1058A" w14:textId="179316C2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54CE409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791E42A" w14:textId="37F41A98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02EACEEB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510AE91" w14:textId="41F03372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444" w:type="dxa"/>
            <w:tcBorders>
              <w:left w:val="single" w:sz="24" w:space="0" w:color="7F7F7F" w:themeColor="text1" w:themeTint="80"/>
            </w:tcBorders>
          </w:tcPr>
          <w:p w14:paraId="6C05B60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322655ED" w14:textId="5D9F3A33" w:rsidR="00B63BD3" w:rsidRDefault="00B63BD3">
            <w:r>
              <w:t>19</w:t>
            </w:r>
          </w:p>
        </w:tc>
      </w:tr>
      <w:tr w:rsidR="00B63BD3" w14:paraId="26FD75CB" w14:textId="77777777" w:rsidTr="00B63BD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bottom w:val="single" w:sz="4" w:space="0" w:color="6D8C00" w:themeColor="accent1" w:themeShade="BF"/>
            </w:tcBorders>
          </w:tcPr>
          <w:p w14:paraId="3F98A3CF" w14:textId="77777777" w:rsidR="00B63BD3" w:rsidRDefault="00B63BD3"/>
        </w:tc>
        <w:tc>
          <w:tcPr>
            <w:tcW w:w="417" w:type="dxa"/>
          </w:tcPr>
          <w:p w14:paraId="5DD12506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bottom w:val="single" w:sz="4" w:space="0" w:color="7F7F7F" w:themeColor="text1" w:themeTint="80"/>
            </w:tcBorders>
          </w:tcPr>
          <w:p w14:paraId="3B863571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26BCF6DC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3A572259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3BCD94A9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58CCF98D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4A8E6E1D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55232AD9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412F9848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59F1C6A4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B5E5C2B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bottom w:val="single" w:sz="4" w:space="0" w:color="6D8C00" w:themeColor="accent1" w:themeShade="BF"/>
            </w:tcBorders>
          </w:tcPr>
          <w:p w14:paraId="5E02A840" w14:textId="77777777" w:rsidR="00B63BD3" w:rsidRDefault="00B63BD3"/>
        </w:tc>
      </w:tr>
      <w:tr w:rsidR="00B63BD3" w14:paraId="5BDC6A2C" w14:textId="77777777" w:rsidTr="00B63BD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649CBEB7" w14:textId="21E4F423" w:rsidR="00B63BD3" w:rsidRDefault="00B63BD3">
            <w:r>
              <w:t>20</w:t>
            </w:r>
          </w:p>
        </w:tc>
        <w:tc>
          <w:tcPr>
            <w:tcW w:w="417" w:type="dxa"/>
            <w:tcBorders>
              <w:left w:val="single" w:sz="24" w:space="0" w:color="6D8C00" w:themeColor="accent1" w:themeShade="BF"/>
            </w:tcBorders>
          </w:tcPr>
          <w:p w14:paraId="6C4D67BE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091C820" w14:textId="750EAE7C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23B7673E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E00737D" w14:textId="118C4DA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025B6492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72DE692" w14:textId="592DAB2C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06F324FE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8DEE65A" w14:textId="41396EC0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5A37DD38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C2E8E14" w14:textId="647F9065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44" w:type="dxa"/>
            <w:tcBorders>
              <w:left w:val="single" w:sz="24" w:space="0" w:color="7F7F7F" w:themeColor="text1" w:themeTint="80"/>
            </w:tcBorders>
          </w:tcPr>
          <w:p w14:paraId="110D5BDA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488971B8" w14:textId="60F3E778" w:rsidR="00B63BD3" w:rsidRDefault="00B63BD3">
            <w:r>
              <w:t>26</w:t>
            </w:r>
          </w:p>
        </w:tc>
      </w:tr>
      <w:tr w:rsidR="00B63BD3" w14:paraId="63E431F2" w14:textId="77777777" w:rsidTr="00B63BD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bottom w:val="single" w:sz="4" w:space="0" w:color="6D8C00" w:themeColor="accent1" w:themeShade="BF"/>
            </w:tcBorders>
          </w:tcPr>
          <w:p w14:paraId="31E1FB05" w14:textId="77777777" w:rsidR="00B63BD3" w:rsidRDefault="00B63BD3"/>
        </w:tc>
        <w:tc>
          <w:tcPr>
            <w:tcW w:w="417" w:type="dxa"/>
          </w:tcPr>
          <w:p w14:paraId="4567AAE9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bottom w:val="single" w:sz="4" w:space="0" w:color="7F7F7F" w:themeColor="text1" w:themeTint="80"/>
            </w:tcBorders>
          </w:tcPr>
          <w:p w14:paraId="35147A0C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6D9AEA2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6B170661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6D5CBA6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196936A1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74616D2A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58A5EAAE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7028E9F4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6CA42030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F73B6AA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bottom w:val="single" w:sz="4" w:space="0" w:color="6D8C00" w:themeColor="accent1" w:themeShade="BF"/>
            </w:tcBorders>
          </w:tcPr>
          <w:p w14:paraId="453380E2" w14:textId="77777777" w:rsidR="00B63BD3" w:rsidRDefault="00B63BD3"/>
        </w:tc>
      </w:tr>
      <w:tr w:rsidR="00B63BD3" w14:paraId="00CEFB1E" w14:textId="77777777" w:rsidTr="00B63BD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445CF492" w14:textId="44F7A4F8" w:rsidR="00B63BD3" w:rsidRDefault="00B63BD3">
            <w:r>
              <w:t>27</w:t>
            </w:r>
          </w:p>
        </w:tc>
        <w:tc>
          <w:tcPr>
            <w:tcW w:w="417" w:type="dxa"/>
            <w:tcBorders>
              <w:left w:val="single" w:sz="24" w:space="0" w:color="6D8C00" w:themeColor="accent1" w:themeShade="BF"/>
            </w:tcBorders>
          </w:tcPr>
          <w:p w14:paraId="3D1F4ED8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5208B15" w14:textId="0958AB3D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7C84A3EE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791D2AE" w14:textId="3F0A57D6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004C2260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3CF6318" w14:textId="1529E9BD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46193542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01D0D43" w14:textId="03F8C2E4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0592A6B3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611CEF5" w14:textId="79596663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left w:val="single" w:sz="24" w:space="0" w:color="7F7F7F" w:themeColor="text1" w:themeTint="80"/>
            </w:tcBorders>
          </w:tcPr>
          <w:p w14:paraId="543D741B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549C0740" w14:textId="75B9E1B1" w:rsidR="00B63BD3" w:rsidRDefault="00B63BD3"/>
        </w:tc>
      </w:tr>
      <w:tr w:rsidR="00B63BD3" w14:paraId="63AE6D46" w14:textId="77777777" w:rsidTr="00B63BD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bottom w:val="single" w:sz="4" w:space="0" w:color="6D8C00" w:themeColor="accent1" w:themeShade="BF"/>
            </w:tcBorders>
          </w:tcPr>
          <w:p w14:paraId="1F8471B6" w14:textId="77777777" w:rsidR="00B63BD3" w:rsidRDefault="00B63BD3"/>
        </w:tc>
        <w:tc>
          <w:tcPr>
            <w:tcW w:w="417" w:type="dxa"/>
          </w:tcPr>
          <w:p w14:paraId="370B155B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bottom w:val="single" w:sz="4" w:space="0" w:color="7F7F7F" w:themeColor="text1" w:themeTint="80"/>
            </w:tcBorders>
          </w:tcPr>
          <w:p w14:paraId="3F3F18EA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72ABAADD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3EC6C2AB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6A26E0A0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70845767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2019FF3C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20615B2B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</w:tcPr>
          <w:p w14:paraId="51F34734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bottom w:val="single" w:sz="4" w:space="0" w:color="7F7F7F" w:themeColor="text1" w:themeTint="80"/>
            </w:tcBorders>
          </w:tcPr>
          <w:p w14:paraId="7CFF73C6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F09639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bottom w:val="single" w:sz="4" w:space="0" w:color="6D8C00" w:themeColor="accent1" w:themeShade="BF"/>
            </w:tcBorders>
          </w:tcPr>
          <w:p w14:paraId="563FABCB" w14:textId="77777777" w:rsidR="00B63BD3" w:rsidRDefault="00B63BD3"/>
        </w:tc>
      </w:tr>
      <w:tr w:rsidR="00B63BD3" w14:paraId="5B8BF98A" w14:textId="77777777" w:rsidTr="00B63BD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35A3112A" w14:textId="77143BB5" w:rsidR="00B63BD3" w:rsidRDefault="00B63BD3"/>
        </w:tc>
        <w:tc>
          <w:tcPr>
            <w:tcW w:w="417" w:type="dxa"/>
            <w:tcBorders>
              <w:left w:val="single" w:sz="24" w:space="0" w:color="6D8C00" w:themeColor="accent1" w:themeShade="BF"/>
            </w:tcBorders>
          </w:tcPr>
          <w:p w14:paraId="4BD63FF7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2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560BA0C" w14:textId="5E438B0F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1ACE5DF7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9F78D17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28ECACAF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AA97CD5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7326C740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1B6D438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" w:type="dxa"/>
            <w:tcBorders>
              <w:left w:val="single" w:sz="24" w:space="0" w:color="7F7F7F" w:themeColor="text1" w:themeTint="80"/>
            </w:tcBorders>
          </w:tcPr>
          <w:p w14:paraId="4DF82675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3E84699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tcBorders>
              <w:left w:val="single" w:sz="24" w:space="0" w:color="7F7F7F" w:themeColor="text1" w:themeTint="80"/>
            </w:tcBorders>
          </w:tcPr>
          <w:p w14:paraId="40E92B3B" w14:textId="77777777" w:rsidR="00B63BD3" w:rsidRDefault="00B63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26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4C2C537E" w14:textId="77777777" w:rsidR="00B63BD3" w:rsidRDefault="00B63BD3"/>
        </w:tc>
      </w:tr>
    </w:tbl>
    <w:p w14:paraId="5FCB15A1" w14:textId="2D4E1D6C" w:rsidR="008A1E49" w:rsidRDefault="008A1E49" w:rsidP="00645B08">
      <w:pPr>
        <w:rPr>
          <w:b/>
          <w:bCs/>
          <w:sz w:val="28"/>
          <w:szCs w:val="28"/>
        </w:rPr>
      </w:pPr>
    </w:p>
    <w:tbl>
      <w:tblPr>
        <w:tblStyle w:val="Calendar3"/>
        <w:tblW w:w="14475" w:type="dxa"/>
        <w:tblLook w:val="05A0" w:firstRow="1" w:lastRow="0" w:firstColumn="1" w:lastColumn="1" w:noHBand="0" w:noVBand="1"/>
      </w:tblPr>
      <w:tblGrid>
        <w:gridCol w:w="1665"/>
        <w:gridCol w:w="427"/>
        <w:gridCol w:w="1896"/>
        <w:gridCol w:w="427"/>
        <w:gridCol w:w="1665"/>
        <w:gridCol w:w="427"/>
        <w:gridCol w:w="1665"/>
        <w:gridCol w:w="427"/>
        <w:gridCol w:w="1665"/>
        <w:gridCol w:w="427"/>
        <w:gridCol w:w="1665"/>
        <w:gridCol w:w="454"/>
        <w:gridCol w:w="1648"/>
        <w:gridCol w:w="17"/>
      </w:tblGrid>
      <w:tr w:rsidR="00BB30A2" w14:paraId="1C015AC0" w14:textId="77777777" w:rsidTr="00BB30A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trHeight w:val="1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8" w:type="dxa"/>
            <w:gridSpan w:val="13"/>
          </w:tcPr>
          <w:p w14:paraId="22CFE142" w14:textId="14069124" w:rsidR="00BB30A2" w:rsidRDefault="00BB30A2">
            <w:r>
              <w:lastRenderedPageBreak/>
              <w:t xml:space="preserve">December-22 </w:t>
            </w:r>
          </w:p>
        </w:tc>
      </w:tr>
      <w:tr w:rsidR="00BB30A2" w14:paraId="0E568F6A" w14:textId="77777777" w:rsidTr="00BB30A2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4" w:space="0" w:color="6D8C00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B032CF2" w14:textId="77777777" w:rsidR="00BB30A2" w:rsidRDefault="00BB30A2">
            <w:r>
              <w:t>Sun</w:t>
            </w:r>
          </w:p>
        </w:tc>
        <w:tc>
          <w:tcPr>
            <w:tcW w:w="427" w:type="dxa"/>
            <w:noWrap/>
            <w:tcMar>
              <w:left w:w="43" w:type="dxa"/>
              <w:right w:w="43" w:type="dxa"/>
            </w:tcMar>
            <w:vAlign w:val="bottom"/>
          </w:tcPr>
          <w:p w14:paraId="43E03EC5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CD4D2FA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427" w:type="dxa"/>
            <w:noWrap/>
            <w:tcMar>
              <w:left w:w="43" w:type="dxa"/>
              <w:right w:w="43" w:type="dxa"/>
            </w:tcMar>
            <w:vAlign w:val="bottom"/>
          </w:tcPr>
          <w:p w14:paraId="5BAE784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F48B26D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427" w:type="dxa"/>
            <w:noWrap/>
            <w:tcMar>
              <w:left w:w="43" w:type="dxa"/>
              <w:right w:w="43" w:type="dxa"/>
            </w:tcMar>
            <w:vAlign w:val="bottom"/>
          </w:tcPr>
          <w:p w14:paraId="32F1E4C1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4E17BD6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427" w:type="dxa"/>
            <w:noWrap/>
            <w:tcMar>
              <w:left w:w="43" w:type="dxa"/>
              <w:right w:w="43" w:type="dxa"/>
            </w:tcMar>
            <w:vAlign w:val="bottom"/>
          </w:tcPr>
          <w:p w14:paraId="59586B4D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0194968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427" w:type="dxa"/>
            <w:noWrap/>
            <w:tcMar>
              <w:left w:w="43" w:type="dxa"/>
              <w:right w:w="43" w:type="dxa"/>
            </w:tcMar>
            <w:vAlign w:val="bottom"/>
          </w:tcPr>
          <w:p w14:paraId="5521EBDA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161F891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454" w:type="dxa"/>
            <w:noWrap/>
            <w:tcMar>
              <w:left w:w="43" w:type="dxa"/>
              <w:right w:w="43" w:type="dxa"/>
            </w:tcMar>
            <w:vAlign w:val="bottom"/>
          </w:tcPr>
          <w:p w14:paraId="76899B81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bottom w:val="single" w:sz="4" w:space="0" w:color="6D8C00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81F92FC" w14:textId="77777777" w:rsidR="00BB30A2" w:rsidRDefault="00BB30A2">
            <w:r>
              <w:t>Sat</w:t>
            </w:r>
          </w:p>
        </w:tc>
      </w:tr>
      <w:tr w:rsidR="00BB30A2" w14:paraId="2B0C3CF2" w14:textId="77777777" w:rsidTr="00BB30A2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29C87C06" w14:textId="77777777" w:rsidR="00BB30A2" w:rsidRDefault="00BB30A2"/>
        </w:tc>
        <w:tc>
          <w:tcPr>
            <w:tcW w:w="427" w:type="dxa"/>
            <w:tcBorders>
              <w:left w:val="single" w:sz="24" w:space="0" w:color="6D8C00" w:themeColor="accent1" w:themeShade="BF"/>
            </w:tcBorders>
          </w:tcPr>
          <w:p w14:paraId="0B4AB398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BD897A6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4F3E9571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EF7FD99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7AC89F7C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D9B4E21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4A115261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5923FF6" w14:textId="23CEF17F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26AC8959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41DF206" w14:textId="551353ED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4" w:type="dxa"/>
            <w:tcBorders>
              <w:left w:val="single" w:sz="24" w:space="0" w:color="7F7F7F" w:themeColor="text1" w:themeTint="80"/>
            </w:tcBorders>
          </w:tcPr>
          <w:p w14:paraId="4BDAB016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1FA22904" w14:textId="283FEEA3" w:rsidR="00BB30A2" w:rsidRDefault="00BB30A2">
            <w:r>
              <w:t>3</w:t>
            </w:r>
          </w:p>
        </w:tc>
      </w:tr>
      <w:tr w:rsidR="00BB30A2" w14:paraId="1DF19055" w14:textId="77777777" w:rsidTr="00BB30A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4" w:space="0" w:color="6D8C00" w:themeColor="accent1" w:themeShade="BF"/>
            </w:tcBorders>
          </w:tcPr>
          <w:p w14:paraId="0F8AD620" w14:textId="77777777" w:rsidR="00BB30A2" w:rsidRDefault="00BB30A2"/>
        </w:tc>
        <w:tc>
          <w:tcPr>
            <w:tcW w:w="427" w:type="dxa"/>
          </w:tcPr>
          <w:p w14:paraId="5C4544AB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bottom w:val="single" w:sz="4" w:space="0" w:color="7F7F7F" w:themeColor="text1" w:themeTint="80"/>
            </w:tcBorders>
          </w:tcPr>
          <w:p w14:paraId="6868330E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007B7F40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1CCD6197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0E259F33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54590F20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77A62B88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3CE0EDF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1C1572B3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7DDDF452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46F2EFF0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bottom w:val="single" w:sz="4" w:space="0" w:color="6D8C00" w:themeColor="accent1" w:themeShade="BF"/>
            </w:tcBorders>
          </w:tcPr>
          <w:p w14:paraId="70EBB7A8" w14:textId="77777777" w:rsidR="00BB30A2" w:rsidRDefault="00BB30A2"/>
        </w:tc>
      </w:tr>
      <w:tr w:rsidR="00BB30A2" w14:paraId="0FF895D2" w14:textId="77777777" w:rsidTr="00BB30A2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573AE0B9" w14:textId="5A48CA97" w:rsidR="00BB30A2" w:rsidRDefault="00BB30A2">
            <w:r>
              <w:t>4</w:t>
            </w:r>
          </w:p>
        </w:tc>
        <w:tc>
          <w:tcPr>
            <w:tcW w:w="427" w:type="dxa"/>
            <w:tcBorders>
              <w:left w:val="single" w:sz="24" w:space="0" w:color="6D8C00" w:themeColor="accent1" w:themeShade="BF"/>
            </w:tcBorders>
          </w:tcPr>
          <w:p w14:paraId="08CBFCDE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4B07418" w14:textId="148306E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50626CF9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AFB6565" w14:textId="54D072A2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496DC4D5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3250403" w14:textId="06FAB12A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0E179865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A3E2219" w14:textId="6325475F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7CAEF6E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F42728D" w14:textId="502CE822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54" w:type="dxa"/>
            <w:tcBorders>
              <w:left w:val="single" w:sz="24" w:space="0" w:color="7F7F7F" w:themeColor="text1" w:themeTint="80"/>
            </w:tcBorders>
          </w:tcPr>
          <w:p w14:paraId="1331707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6AB3D4D3" w14:textId="210B8767" w:rsidR="00BB30A2" w:rsidRDefault="00BB30A2">
            <w:r>
              <w:t>10</w:t>
            </w:r>
          </w:p>
        </w:tc>
      </w:tr>
      <w:tr w:rsidR="00BB30A2" w14:paraId="6A6F14E4" w14:textId="77777777" w:rsidTr="00BB30A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4" w:space="0" w:color="6D8C00" w:themeColor="accent1" w:themeShade="BF"/>
            </w:tcBorders>
          </w:tcPr>
          <w:p w14:paraId="4E9853BC" w14:textId="77777777" w:rsidR="00BB30A2" w:rsidRDefault="00BB30A2"/>
        </w:tc>
        <w:tc>
          <w:tcPr>
            <w:tcW w:w="427" w:type="dxa"/>
          </w:tcPr>
          <w:p w14:paraId="44D120D9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bottom w:val="single" w:sz="4" w:space="0" w:color="7F7F7F" w:themeColor="text1" w:themeTint="80"/>
            </w:tcBorders>
          </w:tcPr>
          <w:p w14:paraId="25E5FE99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0364FE4A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547C1407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371944C2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5F6F95C0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6D0C755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227BE6E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06557899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180028CD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592A022F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bottom w:val="single" w:sz="4" w:space="0" w:color="6D8C00" w:themeColor="accent1" w:themeShade="BF"/>
            </w:tcBorders>
          </w:tcPr>
          <w:p w14:paraId="3BA2AA61" w14:textId="77777777" w:rsidR="00BB30A2" w:rsidRDefault="00BB30A2"/>
        </w:tc>
      </w:tr>
      <w:tr w:rsidR="00BB30A2" w14:paraId="7980DA06" w14:textId="77777777" w:rsidTr="00BB30A2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42815DDF" w14:textId="57F052DD" w:rsidR="00BB30A2" w:rsidRDefault="00BB30A2">
            <w:r>
              <w:t>11</w:t>
            </w:r>
          </w:p>
        </w:tc>
        <w:tc>
          <w:tcPr>
            <w:tcW w:w="427" w:type="dxa"/>
            <w:tcBorders>
              <w:left w:val="single" w:sz="24" w:space="0" w:color="6D8C00" w:themeColor="accent1" w:themeShade="BF"/>
            </w:tcBorders>
          </w:tcPr>
          <w:p w14:paraId="77FB1531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668E931" w14:textId="42A2D7E8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31C6E853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6CB84CE" w14:textId="40519F8A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38B2A5B5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88BE68C" w14:textId="42D802D3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6A1861DF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46FA01F" w14:textId="1EC15C03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095EA5A0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F048EDE" w14:textId="1034154B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54" w:type="dxa"/>
            <w:tcBorders>
              <w:left w:val="single" w:sz="24" w:space="0" w:color="7F7F7F" w:themeColor="text1" w:themeTint="80"/>
            </w:tcBorders>
          </w:tcPr>
          <w:p w14:paraId="3CE9A6C7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6AAFE8BF" w14:textId="5910C63B" w:rsidR="00BB30A2" w:rsidRDefault="00BB30A2">
            <w:r>
              <w:t>17</w:t>
            </w:r>
          </w:p>
        </w:tc>
      </w:tr>
      <w:tr w:rsidR="00BB30A2" w14:paraId="1371F80F" w14:textId="77777777" w:rsidTr="00BB30A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4" w:space="0" w:color="6D8C00" w:themeColor="accent1" w:themeShade="BF"/>
            </w:tcBorders>
          </w:tcPr>
          <w:p w14:paraId="5F3914EF" w14:textId="77777777" w:rsidR="00BB30A2" w:rsidRDefault="00BB30A2"/>
        </w:tc>
        <w:tc>
          <w:tcPr>
            <w:tcW w:w="427" w:type="dxa"/>
          </w:tcPr>
          <w:p w14:paraId="2BE4FF4D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bottom w:val="single" w:sz="4" w:space="0" w:color="7F7F7F" w:themeColor="text1" w:themeTint="80"/>
            </w:tcBorders>
          </w:tcPr>
          <w:p w14:paraId="0B22E4B9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4AD461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166641F0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6BFC5167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49CBC59E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29691923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3FF62C48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620D947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3E051F3A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658BBBED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bottom w:val="single" w:sz="4" w:space="0" w:color="6D8C00" w:themeColor="accent1" w:themeShade="BF"/>
            </w:tcBorders>
          </w:tcPr>
          <w:p w14:paraId="3CB5545B" w14:textId="77777777" w:rsidR="00BB30A2" w:rsidRDefault="00BB30A2"/>
        </w:tc>
      </w:tr>
      <w:tr w:rsidR="00BB30A2" w14:paraId="423CA855" w14:textId="77777777" w:rsidTr="00BB30A2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1646187D" w14:textId="38C2821F" w:rsidR="00BB30A2" w:rsidRDefault="00BB30A2">
            <w:r>
              <w:t>18</w:t>
            </w:r>
          </w:p>
        </w:tc>
        <w:tc>
          <w:tcPr>
            <w:tcW w:w="427" w:type="dxa"/>
            <w:tcBorders>
              <w:left w:val="single" w:sz="24" w:space="0" w:color="6D8C00" w:themeColor="accent1" w:themeShade="BF"/>
            </w:tcBorders>
          </w:tcPr>
          <w:p w14:paraId="1A26405D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87FF82A" w14:textId="366B08A3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70604EED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9C0DAFA" w14:textId="2E26B58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369D6C7B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0578559" w14:textId="00E3F3A1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48A378EE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26314E2" w14:textId="2648A9C9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6E24F472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AC2AB28" w14:textId="21FCC7D3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454" w:type="dxa"/>
            <w:tcBorders>
              <w:left w:val="single" w:sz="24" w:space="0" w:color="7F7F7F" w:themeColor="text1" w:themeTint="80"/>
            </w:tcBorders>
          </w:tcPr>
          <w:p w14:paraId="392CED2E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0B93DAC7" w14:textId="561C6E13" w:rsidR="00BB30A2" w:rsidRDefault="00BB30A2">
            <w:r>
              <w:t>24</w:t>
            </w:r>
          </w:p>
        </w:tc>
      </w:tr>
      <w:tr w:rsidR="00BB30A2" w14:paraId="36C6F506" w14:textId="77777777" w:rsidTr="00BB30A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4" w:space="0" w:color="6D8C00" w:themeColor="accent1" w:themeShade="BF"/>
            </w:tcBorders>
          </w:tcPr>
          <w:p w14:paraId="2C12ACE2" w14:textId="77777777" w:rsidR="00BB30A2" w:rsidRDefault="00BB30A2"/>
        </w:tc>
        <w:tc>
          <w:tcPr>
            <w:tcW w:w="427" w:type="dxa"/>
          </w:tcPr>
          <w:p w14:paraId="637F1212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bottom w:val="single" w:sz="4" w:space="0" w:color="7F7F7F" w:themeColor="text1" w:themeTint="80"/>
            </w:tcBorders>
          </w:tcPr>
          <w:p w14:paraId="1CE530AE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1F894B85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7122EBA7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63B76AAA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0E83E57C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750784D5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3C7FE7D3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11ED5AA7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59BB79B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0838E1B6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bottom w:val="single" w:sz="4" w:space="0" w:color="6D8C00" w:themeColor="accent1" w:themeShade="BF"/>
            </w:tcBorders>
          </w:tcPr>
          <w:p w14:paraId="0937A523" w14:textId="77777777" w:rsidR="00BB30A2" w:rsidRDefault="00BB30A2"/>
        </w:tc>
      </w:tr>
      <w:tr w:rsidR="00BB30A2" w14:paraId="2AB3B2E4" w14:textId="77777777" w:rsidTr="00BB30A2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09B2C1B2" w14:textId="6F2D7A10" w:rsidR="00BB30A2" w:rsidRDefault="00BB30A2">
            <w:r>
              <w:t>25</w:t>
            </w:r>
          </w:p>
        </w:tc>
        <w:tc>
          <w:tcPr>
            <w:tcW w:w="427" w:type="dxa"/>
            <w:tcBorders>
              <w:left w:val="single" w:sz="24" w:space="0" w:color="6D8C00" w:themeColor="accent1" w:themeShade="BF"/>
            </w:tcBorders>
          </w:tcPr>
          <w:p w14:paraId="29BD8D53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7E383D0" w14:textId="73198FC8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1E44BA86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DB4791A" w14:textId="6399063E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1F96ACCB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26FB31F" w14:textId="5F25E0C9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4237A220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B5374D2" w14:textId="0C6FC936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7BB59C43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138BFD6" w14:textId="710BFCA4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54" w:type="dxa"/>
            <w:tcBorders>
              <w:left w:val="single" w:sz="24" w:space="0" w:color="7F7F7F" w:themeColor="text1" w:themeTint="80"/>
            </w:tcBorders>
          </w:tcPr>
          <w:p w14:paraId="7924343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7CF3A952" w14:textId="4776CC67" w:rsidR="00BB30A2" w:rsidRDefault="00BB30A2">
            <w:r>
              <w:t>31</w:t>
            </w:r>
          </w:p>
        </w:tc>
      </w:tr>
      <w:tr w:rsidR="00BB30A2" w14:paraId="65D4CE32" w14:textId="77777777" w:rsidTr="00BB30A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4" w:space="0" w:color="6D8C00" w:themeColor="accent1" w:themeShade="BF"/>
            </w:tcBorders>
          </w:tcPr>
          <w:p w14:paraId="4AE2914B" w14:textId="77777777" w:rsidR="00BB30A2" w:rsidRDefault="00BB30A2"/>
        </w:tc>
        <w:tc>
          <w:tcPr>
            <w:tcW w:w="427" w:type="dxa"/>
          </w:tcPr>
          <w:p w14:paraId="70ECDA7C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bottom w:val="single" w:sz="4" w:space="0" w:color="7F7F7F" w:themeColor="text1" w:themeTint="80"/>
            </w:tcBorders>
          </w:tcPr>
          <w:p w14:paraId="4986CAFF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3266D88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0444CC88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E6733E1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383E1A9A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418F53F2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32944820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7D9FCBF6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bottom w:val="single" w:sz="4" w:space="0" w:color="7F7F7F" w:themeColor="text1" w:themeTint="80"/>
            </w:tcBorders>
          </w:tcPr>
          <w:p w14:paraId="7660A27C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</w:tcPr>
          <w:p w14:paraId="744674A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bottom w:val="single" w:sz="4" w:space="0" w:color="6D8C00" w:themeColor="accent1" w:themeShade="BF"/>
            </w:tcBorders>
          </w:tcPr>
          <w:p w14:paraId="4DF5B2AF" w14:textId="77777777" w:rsidR="00BB30A2" w:rsidRDefault="00BB30A2"/>
        </w:tc>
      </w:tr>
      <w:tr w:rsidR="00BB30A2" w14:paraId="19F8BE4E" w14:textId="77777777" w:rsidTr="00BB30A2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2FF74036" w14:textId="2DDE7216" w:rsidR="00BB30A2" w:rsidRDefault="00BB30A2"/>
        </w:tc>
        <w:tc>
          <w:tcPr>
            <w:tcW w:w="427" w:type="dxa"/>
            <w:tcBorders>
              <w:left w:val="single" w:sz="24" w:space="0" w:color="6D8C00" w:themeColor="accent1" w:themeShade="BF"/>
            </w:tcBorders>
          </w:tcPr>
          <w:p w14:paraId="3B672E9C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073EC18" w14:textId="20D29622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7A350AE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FEFB32E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09B9D5BD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94967F6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502619F7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0BEEB26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1750098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489D854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" w:type="dxa"/>
            <w:tcBorders>
              <w:left w:val="single" w:sz="24" w:space="0" w:color="7F7F7F" w:themeColor="text1" w:themeTint="80"/>
            </w:tcBorders>
          </w:tcPr>
          <w:p w14:paraId="673D0460" w14:textId="77777777" w:rsidR="00BB30A2" w:rsidRDefault="00BB3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5" w:type="dxa"/>
            <w:gridSpan w:val="2"/>
            <w:tcBorders>
              <w:top w:val="single" w:sz="4" w:space="0" w:color="6D8C00" w:themeColor="accent1" w:themeShade="BF"/>
              <w:right w:val="single" w:sz="24" w:space="0" w:color="6D8C00" w:themeColor="accent1" w:themeShade="BF"/>
            </w:tcBorders>
          </w:tcPr>
          <w:p w14:paraId="2ADDCC70" w14:textId="77777777" w:rsidR="00BB30A2" w:rsidRDefault="00BB30A2"/>
        </w:tc>
      </w:tr>
    </w:tbl>
    <w:p w14:paraId="28CB72C1" w14:textId="77777777" w:rsidR="00B32952" w:rsidRPr="00645B08" w:rsidRDefault="00B32952" w:rsidP="00645B08">
      <w:pPr>
        <w:rPr>
          <w:b/>
          <w:bCs/>
          <w:sz w:val="28"/>
          <w:szCs w:val="28"/>
        </w:rPr>
      </w:pPr>
    </w:p>
    <w:sectPr w:rsidR="00B32952" w:rsidRPr="00645B08" w:rsidSect="00913D56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F95C" w14:textId="77777777" w:rsidR="00AE7507" w:rsidRDefault="00AE7507">
      <w:pPr>
        <w:spacing w:before="0" w:after="0"/>
      </w:pPr>
      <w:r>
        <w:separator/>
      </w:r>
    </w:p>
  </w:endnote>
  <w:endnote w:type="continuationSeparator" w:id="0">
    <w:p w14:paraId="683EC5F9" w14:textId="77777777" w:rsidR="00AE7507" w:rsidRDefault="00AE75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BFF6" w14:textId="77777777" w:rsidR="00AE7507" w:rsidRDefault="00AE7507">
      <w:pPr>
        <w:spacing w:before="0" w:after="0"/>
      </w:pPr>
      <w:r>
        <w:separator/>
      </w:r>
    </w:p>
  </w:footnote>
  <w:footnote w:type="continuationSeparator" w:id="0">
    <w:p w14:paraId="582A0029" w14:textId="77777777" w:rsidR="00AE7507" w:rsidRDefault="00AE750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F4532D"/>
    <w:multiLevelType w:val="hybridMultilevel"/>
    <w:tmpl w:val="38265C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9/30/2022"/>
    <w:docVar w:name="MonthStart" w:val="9/1/2022"/>
    <w:docVar w:name="ShowDynamicGuides" w:val="1"/>
    <w:docVar w:name="ShowMarginGuides" w:val="0"/>
    <w:docVar w:name="ShowOutlines" w:val="0"/>
    <w:docVar w:name="ShowStaticGuides" w:val="0"/>
  </w:docVars>
  <w:rsids>
    <w:rsidRoot w:val="008D2551"/>
    <w:rsid w:val="0001280F"/>
    <w:rsid w:val="000154B6"/>
    <w:rsid w:val="00056814"/>
    <w:rsid w:val="0006779F"/>
    <w:rsid w:val="000A20FE"/>
    <w:rsid w:val="0011772B"/>
    <w:rsid w:val="00143A4C"/>
    <w:rsid w:val="0016723D"/>
    <w:rsid w:val="001A1473"/>
    <w:rsid w:val="001A3A8D"/>
    <w:rsid w:val="001C5DC3"/>
    <w:rsid w:val="00217BE4"/>
    <w:rsid w:val="0027720C"/>
    <w:rsid w:val="00283ADE"/>
    <w:rsid w:val="002D689D"/>
    <w:rsid w:val="002E581A"/>
    <w:rsid w:val="002F6E35"/>
    <w:rsid w:val="00332669"/>
    <w:rsid w:val="003623CE"/>
    <w:rsid w:val="003628E2"/>
    <w:rsid w:val="00372313"/>
    <w:rsid w:val="003D7DDA"/>
    <w:rsid w:val="00406C2A"/>
    <w:rsid w:val="00420111"/>
    <w:rsid w:val="00425EF4"/>
    <w:rsid w:val="004504C1"/>
    <w:rsid w:val="00454FED"/>
    <w:rsid w:val="004C5B17"/>
    <w:rsid w:val="00542E4D"/>
    <w:rsid w:val="005562FE"/>
    <w:rsid w:val="00557989"/>
    <w:rsid w:val="005744D1"/>
    <w:rsid w:val="005C373C"/>
    <w:rsid w:val="0060266D"/>
    <w:rsid w:val="006327AD"/>
    <w:rsid w:val="00645B08"/>
    <w:rsid w:val="00664E34"/>
    <w:rsid w:val="007564A4"/>
    <w:rsid w:val="007777B1"/>
    <w:rsid w:val="007A49F2"/>
    <w:rsid w:val="007C02C8"/>
    <w:rsid w:val="007E4036"/>
    <w:rsid w:val="00874C25"/>
    <w:rsid w:val="00874C9A"/>
    <w:rsid w:val="008A1E49"/>
    <w:rsid w:val="008D17C8"/>
    <w:rsid w:val="008D2551"/>
    <w:rsid w:val="008F7739"/>
    <w:rsid w:val="009035F5"/>
    <w:rsid w:val="00913D56"/>
    <w:rsid w:val="00944085"/>
    <w:rsid w:val="00946A27"/>
    <w:rsid w:val="009615A0"/>
    <w:rsid w:val="009A0FFF"/>
    <w:rsid w:val="009F33E1"/>
    <w:rsid w:val="00A4654E"/>
    <w:rsid w:val="00A73BBF"/>
    <w:rsid w:val="00AB29FA"/>
    <w:rsid w:val="00AD491A"/>
    <w:rsid w:val="00AE7507"/>
    <w:rsid w:val="00AF11A4"/>
    <w:rsid w:val="00B32952"/>
    <w:rsid w:val="00B515C1"/>
    <w:rsid w:val="00B56423"/>
    <w:rsid w:val="00B63BD3"/>
    <w:rsid w:val="00B70858"/>
    <w:rsid w:val="00B8151A"/>
    <w:rsid w:val="00B95931"/>
    <w:rsid w:val="00BB30A2"/>
    <w:rsid w:val="00C11D39"/>
    <w:rsid w:val="00C437B9"/>
    <w:rsid w:val="00C71D73"/>
    <w:rsid w:val="00C7735D"/>
    <w:rsid w:val="00CB1C1C"/>
    <w:rsid w:val="00CB5E3E"/>
    <w:rsid w:val="00CE3D3F"/>
    <w:rsid w:val="00D00865"/>
    <w:rsid w:val="00D17693"/>
    <w:rsid w:val="00DE6C1E"/>
    <w:rsid w:val="00DF051F"/>
    <w:rsid w:val="00DF32DE"/>
    <w:rsid w:val="00E02644"/>
    <w:rsid w:val="00E2093A"/>
    <w:rsid w:val="00E43E98"/>
    <w:rsid w:val="00E54E11"/>
    <w:rsid w:val="00E752A0"/>
    <w:rsid w:val="00E86B7D"/>
    <w:rsid w:val="00EA1691"/>
    <w:rsid w:val="00EA603B"/>
    <w:rsid w:val="00EA65F8"/>
    <w:rsid w:val="00EB320B"/>
    <w:rsid w:val="00ED212A"/>
    <w:rsid w:val="00FA21CA"/>
    <w:rsid w:val="00FB1AA4"/>
    <w:rsid w:val="00FB5E69"/>
    <w:rsid w:val="00FE02E2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94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11"/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uiPriority w:val="1"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420111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semiHidden/>
    <w:rsid w:val="0042011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BodyText">
    <w:name w:val="Body Text"/>
    <w:basedOn w:val="Normal"/>
    <w:link w:val="BodyTextChar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sz w:val="20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0111"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011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111"/>
  </w:style>
  <w:style w:type="table" w:styleId="GridTable1Light-Accent2">
    <w:name w:val="Grid Table 1 Light Accent 2"/>
    <w:basedOn w:val="Table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8D255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D255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217BE4"/>
    <w:pPr>
      <w:ind w:left="720"/>
      <w:contextualSpacing/>
    </w:pPr>
  </w:style>
  <w:style w:type="table" w:customStyle="1" w:styleId="Calendar3">
    <w:name w:val="Calendar 3"/>
    <w:basedOn w:val="TableNormal"/>
    <w:uiPriority w:val="99"/>
    <w:qFormat/>
    <w:rsid w:val="008A1E49"/>
    <w:pPr>
      <w:spacing w:before="0" w:after="0"/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/>
    <w:tblStylePr w:type="firstRow">
      <w:pPr>
        <w:wordWrap/>
        <w:jc w:val="right"/>
      </w:pPr>
      <w:rPr>
        <w:color w:val="92BC00" w:themeColor="accent1"/>
        <w:sz w:val="44"/>
      </w:rPr>
    </w:tblStylePr>
    <w:tblStylePr w:type="firstCol">
      <w:rPr>
        <w:color w:val="92BC00" w:themeColor="accent1"/>
      </w:rPr>
    </w:tblStylePr>
    <w:tblStylePr w:type="lastCol">
      <w:rPr>
        <w:color w:val="92BC00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igirs\AppData\Roaming\Microsoft\Templates\Banner%20calendar.dotm" TargetMode="External"/></Relationship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2ED045-EBA8-42DB-A869-B074CA5BE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DBCABF-D84F-46B5-BCD6-883218415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AF646-ACED-408F-8ACE-8A2E85A204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5BF721-5DBE-43DF-B9C3-9A4498AC87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Banner calendar.dotm</Template>
  <TotalTime>0</TotalTime>
  <Pages>6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2022-09-20T15:52:00Z</dcterms:created>
  <dcterms:modified xsi:type="dcterms:W3CDTF">2022-10-02T16:14:00Z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